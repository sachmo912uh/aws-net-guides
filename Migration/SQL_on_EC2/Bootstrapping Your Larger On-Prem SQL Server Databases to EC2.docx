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FFEC4" w14:textId="649C2B49" w:rsidR="00562700" w:rsidRPr="00131053" w:rsidRDefault="001F040F" w:rsidP="00F25DE4">
      <w:pPr>
        <w:pStyle w:val="Title"/>
        <w:jc w:val="left"/>
        <w:rPr>
          <w:sz w:val="48"/>
        </w:rPr>
      </w:pPr>
      <w:bookmarkStart w:id="0" w:name="_Hlk476583481"/>
      <w:r>
        <w:rPr>
          <w:sz w:val="48"/>
        </w:rPr>
        <w:t xml:space="preserve">Bootstrapping Your Large </w:t>
      </w:r>
      <w:r w:rsidR="006E0EA9">
        <w:rPr>
          <w:sz w:val="48"/>
        </w:rPr>
        <w:t xml:space="preserve">Production </w:t>
      </w:r>
      <w:r>
        <w:rPr>
          <w:sz w:val="48"/>
        </w:rPr>
        <w:t>On-Prem</w:t>
      </w:r>
      <w:r w:rsidR="00F52A51">
        <w:rPr>
          <w:sz w:val="48"/>
        </w:rPr>
        <w:t>ises</w:t>
      </w:r>
      <w:r>
        <w:rPr>
          <w:sz w:val="48"/>
        </w:rPr>
        <w:t xml:space="preserve"> SQL Server Databases to </w:t>
      </w:r>
      <w:r w:rsidR="00F25DE4">
        <w:rPr>
          <w:sz w:val="48"/>
        </w:rPr>
        <w:t xml:space="preserve">Amazon </w:t>
      </w:r>
      <w:r>
        <w:rPr>
          <w:sz w:val="48"/>
        </w:rPr>
        <w:t>EC2</w:t>
      </w:r>
    </w:p>
    <w:p w14:paraId="7F8D10FB" w14:textId="26342DB4" w:rsidR="0091581D" w:rsidRDefault="00FD505E" w:rsidP="00F25DE4">
      <w:pPr>
        <w:jc w:val="left"/>
      </w:pPr>
      <w:bookmarkStart w:id="1" w:name="OLE_LINK2"/>
      <w:bookmarkEnd w:id="0"/>
      <w:r>
        <w:t>H</w:t>
      </w:r>
      <w:r w:rsidR="00CC5C58" w:rsidRPr="00CC5C58">
        <w:t xml:space="preserve">ow to </w:t>
      </w:r>
      <w:r w:rsidR="00F25DE4">
        <w:t>use</w:t>
      </w:r>
      <w:r w:rsidR="00F25DE4" w:rsidRPr="00CC5C58">
        <w:t xml:space="preserve"> </w:t>
      </w:r>
      <w:r w:rsidR="00CC5C58" w:rsidRPr="00CC5C58">
        <w:t xml:space="preserve">PowerShell and native </w:t>
      </w:r>
      <w:r w:rsidR="00F25DE4">
        <w:t xml:space="preserve">Microsoft </w:t>
      </w:r>
      <w:r w:rsidR="00CC5C58" w:rsidRPr="00CC5C58">
        <w:t xml:space="preserve">SQL Server backups to migrate an </w:t>
      </w:r>
      <w:r w:rsidR="00160CCC">
        <w:t>on-premises</w:t>
      </w:r>
      <w:r w:rsidR="00CC5C58" w:rsidRPr="00CC5C58">
        <w:t xml:space="preserve"> SQL Server database to </w:t>
      </w:r>
      <w:r w:rsidR="0091581D">
        <w:t xml:space="preserve">an </w:t>
      </w:r>
      <w:hyperlink r:id="rId9" w:history="1">
        <w:r w:rsidR="00160CCC" w:rsidRPr="00160CCC">
          <w:rPr>
            <w:rStyle w:val="Hyperlink"/>
          </w:rPr>
          <w:t xml:space="preserve">Amazon </w:t>
        </w:r>
        <w:r w:rsidR="0091581D" w:rsidRPr="00160CCC">
          <w:rPr>
            <w:rStyle w:val="Hyperlink"/>
          </w:rPr>
          <w:t>EC2</w:t>
        </w:r>
      </w:hyperlink>
      <w:r w:rsidR="0091581D">
        <w:t xml:space="preserve"> instance.</w:t>
      </w:r>
    </w:p>
    <w:p w14:paraId="1996E2AA" w14:textId="3307276A" w:rsidR="0091581D" w:rsidRDefault="00455EF7" w:rsidP="00F25DE4">
      <w:pPr>
        <w:jc w:val="left"/>
      </w:pPr>
      <w:r>
        <w:t>In general, w</w:t>
      </w:r>
      <w:r w:rsidR="00160CCC">
        <w:t>e recommend that where possible you should make</w:t>
      </w:r>
      <w:r w:rsidR="00B01BBE">
        <w:t xml:space="preserve"> every attempt to migrate your </w:t>
      </w:r>
      <w:r w:rsidR="00160CCC">
        <w:t>on-premises</w:t>
      </w:r>
      <w:r w:rsidR="00B01BBE">
        <w:t xml:space="preserve"> </w:t>
      </w:r>
      <w:r w:rsidR="00160CCC" w:rsidRPr="00CC5C58">
        <w:t xml:space="preserve">SQL Server </w:t>
      </w:r>
      <w:r w:rsidR="00B01BBE">
        <w:t xml:space="preserve">databases to </w:t>
      </w:r>
      <w:r w:rsidR="00160CCC">
        <w:t xml:space="preserve">Amazon </w:t>
      </w:r>
      <w:r w:rsidR="00B01BBE">
        <w:t>RDS</w:t>
      </w:r>
      <w:r w:rsidR="00160CCC">
        <w:t xml:space="preserve">. You can find more </w:t>
      </w:r>
      <w:r w:rsidR="00B01BBE">
        <w:t xml:space="preserve">details </w:t>
      </w:r>
      <w:r w:rsidR="00160CCC">
        <w:t xml:space="preserve">on how to do this in </w:t>
      </w:r>
      <w:hyperlink r:id="rId10" w:history="1">
        <w:r w:rsidR="00160CCC">
          <w:rPr>
            <w:rStyle w:val="Hyperlink"/>
          </w:rPr>
          <w:t>the Amazon RDS User Guide</w:t>
        </w:r>
      </w:hyperlink>
      <w:r w:rsidR="00160CCC">
        <w:t xml:space="preserve">, specifically in </w:t>
      </w:r>
      <w:hyperlink r:id="rId11" w:history="1">
        <w:r w:rsidR="00160CCC">
          <w:rPr>
            <w:rStyle w:val="Hyperlink"/>
          </w:rPr>
          <w:t>the guide's SQL Server topic</w:t>
        </w:r>
      </w:hyperlink>
      <w:r w:rsidR="00B01BBE">
        <w:t>. But i</w:t>
      </w:r>
      <w:r w:rsidR="001F040F">
        <w:t>n some cases</w:t>
      </w:r>
      <w:r w:rsidR="00160CCC">
        <w:t>,</w:t>
      </w:r>
      <w:r w:rsidR="001F040F">
        <w:t xml:space="preserve"> RDS</w:t>
      </w:r>
      <w:r w:rsidR="00B01BBE">
        <w:t xml:space="preserve"> </w:t>
      </w:r>
      <w:r w:rsidR="00160CCC">
        <w:t xml:space="preserve">might </w:t>
      </w:r>
      <w:r w:rsidR="00B01BBE">
        <w:t xml:space="preserve">not </w:t>
      </w:r>
      <w:r w:rsidR="00B94F14">
        <w:t xml:space="preserve">be </w:t>
      </w:r>
      <w:r w:rsidR="00B01BBE">
        <w:t>a viable solution for you.</w:t>
      </w:r>
    </w:p>
    <w:p w14:paraId="574D626B" w14:textId="4FCE6FC2" w:rsidR="00242066" w:rsidRDefault="00132D15" w:rsidP="00F25DE4">
      <w:pPr>
        <w:jc w:val="left"/>
      </w:pPr>
      <w:r>
        <w:t xml:space="preserve">AWS offers many paths to migrating your </w:t>
      </w:r>
      <w:r w:rsidR="00160CCC">
        <w:t>on-premises</w:t>
      </w:r>
      <w:r w:rsidR="00B01BBE">
        <w:t xml:space="preserve"> SQL Server databases to AWS</w:t>
      </w:r>
      <w:r w:rsidR="00160CCC">
        <w:t xml:space="preserve">. </w:t>
      </w:r>
      <w:r w:rsidR="002D4C8C" w:rsidRPr="002D4C8C">
        <w:t>We recommend using the native tools for homogeneous database migrations. If you are</w:t>
      </w:r>
      <w:r w:rsidR="00626C8C">
        <w:t xml:space="preserve"> planning</w:t>
      </w:r>
      <w:r w:rsidR="002D4C8C" w:rsidRPr="002D4C8C">
        <w:t xml:space="preserve"> </w:t>
      </w:r>
      <w:r w:rsidR="00626C8C">
        <w:t xml:space="preserve">heterogeneous migration, perhaps moving to </w:t>
      </w:r>
      <w:hyperlink r:id="rId12" w:history="1">
        <w:r w:rsidR="00E3115C" w:rsidRPr="00E3115C">
          <w:rPr>
            <w:rStyle w:val="Hyperlink"/>
          </w:rPr>
          <w:t xml:space="preserve">Amazon </w:t>
        </w:r>
        <w:r w:rsidR="00626C8C" w:rsidRPr="00E3115C">
          <w:rPr>
            <w:rStyle w:val="Hyperlink"/>
          </w:rPr>
          <w:t>Aurora</w:t>
        </w:r>
      </w:hyperlink>
      <w:r w:rsidR="00626C8C">
        <w:t xml:space="preserve"> or </w:t>
      </w:r>
      <w:hyperlink r:id="rId13" w:history="1">
        <w:r w:rsidR="00E3115C" w:rsidRPr="00E3115C">
          <w:rPr>
            <w:rStyle w:val="Hyperlink"/>
          </w:rPr>
          <w:t xml:space="preserve">Amazon RDS for </w:t>
        </w:r>
        <w:r w:rsidR="00CC5C58" w:rsidRPr="00E3115C">
          <w:rPr>
            <w:rStyle w:val="Hyperlink"/>
          </w:rPr>
          <w:t>PostgreSQL</w:t>
        </w:r>
      </w:hyperlink>
      <w:r w:rsidR="00E3115C">
        <w:t xml:space="preserve">, </w:t>
      </w:r>
      <w:r w:rsidR="002D4C8C" w:rsidRPr="002D4C8C">
        <w:t xml:space="preserve">then </w:t>
      </w:r>
      <w:hyperlink r:id="rId14" w:history="1">
        <w:r w:rsidR="00E3115C" w:rsidRPr="00451007">
          <w:rPr>
            <w:rStyle w:val="Hyperlink"/>
          </w:rPr>
          <w:t>AWS Database Migration Service</w:t>
        </w:r>
      </w:hyperlink>
      <w:r w:rsidR="00E3115C">
        <w:t xml:space="preserve"> is </w:t>
      </w:r>
      <w:r w:rsidR="002D4C8C" w:rsidRPr="002D4C8C">
        <w:t>a good choice</w:t>
      </w:r>
      <w:r w:rsidR="00E3115C">
        <w:t>. O</w:t>
      </w:r>
      <w:r w:rsidR="002D4C8C" w:rsidRPr="002D4C8C">
        <w:t>therwise</w:t>
      </w:r>
      <w:r w:rsidR="00E3115C">
        <w:t>,</w:t>
      </w:r>
      <w:r w:rsidR="002D4C8C" w:rsidRPr="002D4C8C">
        <w:t xml:space="preserve"> stick to the native replication options.</w:t>
      </w:r>
    </w:p>
    <w:p w14:paraId="0B9B6948" w14:textId="5EA8B537" w:rsidR="00D14E40" w:rsidRDefault="00132D15" w:rsidP="00F25DE4">
      <w:pPr>
        <w:jc w:val="left"/>
      </w:pPr>
      <w:r>
        <w:t xml:space="preserve">The scenario </w:t>
      </w:r>
      <w:r w:rsidR="00E3115C">
        <w:t>described</w:t>
      </w:r>
      <w:r>
        <w:t xml:space="preserve"> </w:t>
      </w:r>
      <w:r w:rsidR="00E3115C">
        <w:t xml:space="preserve">in this post </w:t>
      </w:r>
      <w:r>
        <w:t xml:space="preserve">is </w:t>
      </w:r>
      <w:r w:rsidR="00E3115C">
        <w:t xml:space="preserve">that </w:t>
      </w:r>
      <w:r>
        <w:t>your DBA team uploads your SQL .</w:t>
      </w:r>
      <w:r w:rsidR="00E3115C">
        <w:t xml:space="preserve">bak </w:t>
      </w:r>
      <w:r>
        <w:t xml:space="preserve">files to </w:t>
      </w:r>
      <w:hyperlink r:id="rId15" w:history="1">
        <w:r w:rsidR="00E3115C" w:rsidRPr="00E3115C">
          <w:rPr>
            <w:rStyle w:val="Hyperlink"/>
          </w:rPr>
          <w:t xml:space="preserve">Amazon </w:t>
        </w:r>
        <w:r w:rsidRPr="00E3115C">
          <w:rPr>
            <w:rStyle w:val="Hyperlink"/>
          </w:rPr>
          <w:t>S3</w:t>
        </w:r>
      </w:hyperlink>
      <w:r w:rsidR="00E3115C">
        <w:t>.</w:t>
      </w:r>
      <w:r>
        <w:t xml:space="preserve"> </w:t>
      </w:r>
      <w:r w:rsidR="00E3115C">
        <w:t xml:space="preserve">By your team's </w:t>
      </w:r>
      <w:r>
        <w:t xml:space="preserve">executing </w:t>
      </w:r>
      <w:r w:rsidR="008135A4">
        <w:t>PowerShell</w:t>
      </w:r>
      <w:r>
        <w:t xml:space="preserve"> </w:t>
      </w:r>
      <w:r w:rsidR="0091581D">
        <w:t xml:space="preserve">bootstrapping </w:t>
      </w:r>
      <w:r>
        <w:t>script</w:t>
      </w:r>
      <w:r w:rsidR="0091581D">
        <w:t>s</w:t>
      </w:r>
      <w:r>
        <w:t xml:space="preserve"> during the </w:t>
      </w:r>
      <w:r w:rsidR="00E3115C">
        <w:t>cut</w:t>
      </w:r>
      <w:r>
        <w:t>over downtime</w:t>
      </w:r>
      <w:r w:rsidR="00E3115C">
        <w:t>,</w:t>
      </w:r>
      <w:r>
        <w:t xml:space="preserve"> your database will be up and running in AWS.</w:t>
      </w:r>
    </w:p>
    <w:p w14:paraId="6422A15B" w14:textId="0CA653C5" w:rsidR="00E7591E" w:rsidRDefault="00FA61AC" w:rsidP="00F25DE4">
      <w:pPr>
        <w:jc w:val="left"/>
      </w:pPr>
      <w:r>
        <w:object w:dxaOrig="10905" w:dyaOrig="7875" w14:anchorId="337BD33B">
          <v:shape id="_x0000_i1026" type="#_x0000_t75" style="width:373.6pt;height:270.4pt" o:ole="">
            <v:imagedata r:id="rId16" o:title=""/>
          </v:shape>
          <o:OLEObject Type="Embed" ProgID="Visio.Drawing.15" ShapeID="_x0000_i1026" DrawAspect="Content" ObjectID="_1586004200" r:id="rId17"/>
        </w:object>
      </w:r>
    </w:p>
    <w:p w14:paraId="1F9514B9" w14:textId="6ABF2AF8" w:rsidR="00132D15" w:rsidRDefault="00F47011" w:rsidP="00F25DE4">
      <w:pPr>
        <w:jc w:val="left"/>
      </w:pPr>
      <w:r>
        <w:t xml:space="preserve">You </w:t>
      </w:r>
      <w:r w:rsidR="00E3115C">
        <w:t>might</w:t>
      </w:r>
      <w:r>
        <w:t xml:space="preserve"> typically want to perform the migration during a period of inactivity or low traffic. </w:t>
      </w:r>
      <w:r w:rsidR="00E3115C">
        <w:t xml:space="preserve">Following </w:t>
      </w:r>
      <w:r w:rsidR="00132D15">
        <w:t>are the key aspects you need to factor in when deciding on your downtime</w:t>
      </w:r>
      <w:r w:rsidR="00626C8C">
        <w:t xml:space="preserve"> and security</w:t>
      </w:r>
      <w:r w:rsidR="00132D15">
        <w:t>.</w:t>
      </w:r>
      <w:r w:rsidR="0022131B">
        <w:t xml:space="preserve"> </w:t>
      </w:r>
      <w:r w:rsidR="0073007A">
        <w:t>Here are</w:t>
      </w:r>
      <w:r w:rsidR="0022131B">
        <w:t xml:space="preserve"> some ways to keep your downtime to a minimum.</w:t>
      </w:r>
    </w:p>
    <w:p w14:paraId="3548CFEE" w14:textId="188F9061" w:rsidR="00132D15" w:rsidRDefault="00132D15" w:rsidP="00F25DE4">
      <w:pPr>
        <w:pStyle w:val="ListParagraph"/>
        <w:numPr>
          <w:ilvl w:val="0"/>
          <w:numId w:val="3"/>
        </w:numPr>
        <w:jc w:val="left"/>
      </w:pPr>
      <w:r w:rsidRPr="009E4AA1">
        <w:rPr>
          <w:b/>
        </w:rPr>
        <w:t>Network bandwidth</w:t>
      </w:r>
      <w:r w:rsidR="00E3115C">
        <w:t xml:space="preserve"> – </w:t>
      </w:r>
      <w:r>
        <w:t xml:space="preserve">Are you using </w:t>
      </w:r>
      <w:hyperlink r:id="rId18" w:history="1">
        <w:r w:rsidRPr="00E3115C">
          <w:rPr>
            <w:rStyle w:val="Hyperlink"/>
          </w:rPr>
          <w:t>AWS Direct Connect</w:t>
        </w:r>
      </w:hyperlink>
      <w:r>
        <w:t xml:space="preserve">, VPN, </w:t>
      </w:r>
      <w:r w:rsidR="00E3115C">
        <w:t>or something else?</w:t>
      </w:r>
      <w:r w:rsidR="00B94F14">
        <w:t xml:space="preserve"> </w:t>
      </w:r>
      <w:r w:rsidR="00E3115C">
        <w:t xml:space="preserve">We </w:t>
      </w:r>
      <w:r>
        <w:t xml:space="preserve">recommend </w:t>
      </w:r>
      <w:r w:rsidR="00E3115C">
        <w:t xml:space="preserve">that you </w:t>
      </w:r>
      <w:r>
        <w:t>simulate an S3 upload of your .</w:t>
      </w:r>
      <w:r w:rsidR="00E3115C">
        <w:t xml:space="preserve">bak </w:t>
      </w:r>
      <w:r>
        <w:t>file to get an estimate of your upload times.</w:t>
      </w:r>
    </w:p>
    <w:p w14:paraId="3EE39D8F" w14:textId="42650A6E" w:rsidR="00626C8C" w:rsidRPr="00626C8C" w:rsidRDefault="00626C8C" w:rsidP="00F25DE4">
      <w:pPr>
        <w:pStyle w:val="ListParagraph"/>
        <w:numPr>
          <w:ilvl w:val="0"/>
          <w:numId w:val="3"/>
        </w:numPr>
        <w:jc w:val="left"/>
      </w:pPr>
      <w:r w:rsidRPr="00626C8C">
        <w:rPr>
          <w:b/>
        </w:rPr>
        <w:t>Compress</w:t>
      </w:r>
      <w:r w:rsidR="00E3115C">
        <w:rPr>
          <w:b/>
        </w:rPr>
        <w:t>ion</w:t>
      </w:r>
      <w:r w:rsidR="00E3115C">
        <w:t xml:space="preserve"> – </w:t>
      </w:r>
      <w:r w:rsidRPr="00626C8C">
        <w:t xml:space="preserve">You can also include the option to compress the database backup. </w:t>
      </w:r>
      <w:r w:rsidR="00E3115C">
        <w:t>Doing this</w:t>
      </w:r>
      <w:r w:rsidR="00E3115C" w:rsidRPr="00626C8C">
        <w:t xml:space="preserve"> </w:t>
      </w:r>
      <w:r w:rsidRPr="00626C8C">
        <w:t xml:space="preserve">uses slightly more CPU but reduces the migration time </w:t>
      </w:r>
      <w:r w:rsidR="00E3115C">
        <w:t>because</w:t>
      </w:r>
      <w:r w:rsidR="00E3115C" w:rsidRPr="00626C8C">
        <w:t xml:space="preserve"> </w:t>
      </w:r>
      <w:r w:rsidRPr="00626C8C">
        <w:t>the amount data being transferred is less.</w:t>
      </w:r>
    </w:p>
    <w:p w14:paraId="455DA551" w14:textId="3A9DEED8" w:rsidR="00132D15" w:rsidRDefault="00132D15" w:rsidP="00F25DE4">
      <w:pPr>
        <w:pStyle w:val="ListParagraph"/>
        <w:numPr>
          <w:ilvl w:val="0"/>
          <w:numId w:val="3"/>
        </w:numPr>
        <w:jc w:val="left"/>
      </w:pPr>
      <w:r w:rsidRPr="009E4AA1">
        <w:rPr>
          <w:b/>
        </w:rPr>
        <w:t>Backup size</w:t>
      </w:r>
      <w:r w:rsidR="00E3115C">
        <w:rPr>
          <w:b/>
        </w:rPr>
        <w:t xml:space="preserve"> </w:t>
      </w:r>
      <w:r w:rsidR="00E3115C">
        <w:t>–</w:t>
      </w:r>
      <w:r w:rsidR="00B94F14">
        <w:t xml:space="preserve"> </w:t>
      </w:r>
      <w:r w:rsidR="009E4AA1">
        <w:t xml:space="preserve">The backup size </w:t>
      </w:r>
      <w:r w:rsidR="00E3115C">
        <w:t>might</w:t>
      </w:r>
      <w:r w:rsidR="009E4AA1">
        <w:t xml:space="preserve"> </w:t>
      </w:r>
      <w:r w:rsidR="00E3115C">
        <w:t xml:space="preserve">have an </w:t>
      </w:r>
      <w:r w:rsidR="009E4AA1">
        <w:t xml:space="preserve">impact </w:t>
      </w:r>
      <w:r w:rsidR="00E3115C">
        <w:t xml:space="preserve">on </w:t>
      </w:r>
      <w:r w:rsidR="009E4AA1">
        <w:t>whether you need to strip</w:t>
      </w:r>
      <w:r w:rsidR="00CB7DD0">
        <w:t>e</w:t>
      </w:r>
      <w:bookmarkStart w:id="2" w:name="_GoBack"/>
      <w:bookmarkEnd w:id="2"/>
      <w:r w:rsidR="009E4AA1">
        <w:t xml:space="preserve"> the backup into smaller chunks to improve the upload completion time and success</w:t>
      </w:r>
      <w:r w:rsidR="00E3115C">
        <w:t>:</w:t>
      </w:r>
    </w:p>
    <w:p w14:paraId="349BF5AF" w14:textId="77777777" w:rsidR="00C716E8" w:rsidRPr="00C716E8" w:rsidRDefault="00C716E8" w:rsidP="00F25DE4">
      <w:pPr>
        <w:pStyle w:val="ListParagraph"/>
        <w:numPr>
          <w:ilvl w:val="1"/>
          <w:numId w:val="3"/>
        </w:numPr>
        <w:jc w:val="left"/>
      </w:pPr>
      <w:r w:rsidRPr="00C716E8">
        <w:lastRenderedPageBreak/>
        <w:t>Striping your backups has the potential to dramatically shorten the time it takes for your backups to complete.</w:t>
      </w:r>
    </w:p>
    <w:p w14:paraId="5E2D0B92" w14:textId="71181AF4" w:rsidR="009E4AA1" w:rsidRDefault="002D4C8C" w:rsidP="00F25DE4">
      <w:pPr>
        <w:pStyle w:val="ListParagraph"/>
        <w:numPr>
          <w:ilvl w:val="1"/>
          <w:numId w:val="3"/>
        </w:numPr>
        <w:jc w:val="left"/>
      </w:pPr>
      <w:r>
        <w:t>By keeping your</w:t>
      </w:r>
      <w:r w:rsidR="00E22C68">
        <w:t xml:space="preserve"> individual</w:t>
      </w:r>
      <w:r>
        <w:t xml:space="preserve"> striped file</w:t>
      </w:r>
      <w:r w:rsidR="00E22C68">
        <w:t>s</w:t>
      </w:r>
      <w:r>
        <w:t xml:space="preserve"> less than </w:t>
      </w:r>
      <w:r w:rsidR="009E4AA1" w:rsidRPr="002D4C8C">
        <w:t>5</w:t>
      </w:r>
      <w:r w:rsidR="00E3115C">
        <w:t xml:space="preserve"> </w:t>
      </w:r>
      <w:r w:rsidR="009E4AA1" w:rsidRPr="002D4C8C">
        <w:t>GB</w:t>
      </w:r>
      <w:r w:rsidR="00E3115C">
        <w:t>,</w:t>
      </w:r>
      <w:r w:rsidR="009E4AA1" w:rsidRPr="002D4C8C">
        <w:t xml:space="preserve"> </w:t>
      </w:r>
      <w:r>
        <w:t xml:space="preserve">you </w:t>
      </w:r>
      <w:r w:rsidR="00E3115C">
        <w:t>avoid using</w:t>
      </w:r>
      <w:r w:rsidR="00223F99" w:rsidRPr="002D4C8C">
        <w:t xml:space="preserve"> multi-part upload</w:t>
      </w:r>
      <w:r w:rsidR="00E22C68">
        <w:t xml:space="preserve"> capability</w:t>
      </w:r>
      <w:r w:rsidR="00223F99" w:rsidRPr="002D4C8C">
        <w:t xml:space="preserve">. </w:t>
      </w:r>
      <w:r w:rsidR="00E3115C">
        <w:t xml:space="preserve">For further details, see </w:t>
      </w:r>
      <w:hyperlink r:id="rId19" w:history="1">
        <w:r w:rsidR="00E3115C">
          <w:rPr>
            <w:rStyle w:val="Hyperlink"/>
          </w:rPr>
          <w:t>this topic in the S3 documentation</w:t>
        </w:r>
      </w:hyperlink>
      <w:r w:rsidR="00223F99" w:rsidRPr="00103652">
        <w:t>.</w:t>
      </w:r>
      <w:r w:rsidR="00B67127" w:rsidRPr="00103652">
        <w:t xml:space="preserve"> The </w:t>
      </w:r>
      <w:r w:rsidR="00B67127" w:rsidRPr="00416929">
        <w:t>max</w:t>
      </w:r>
      <w:r w:rsidR="00B67127" w:rsidRPr="00103652">
        <w:t xml:space="preserve"> file size</w:t>
      </w:r>
      <w:r w:rsidR="00E22C68" w:rsidRPr="00103652">
        <w:t xml:space="preserve"> for a </w:t>
      </w:r>
      <w:r w:rsidR="00E22C68" w:rsidRPr="00416929">
        <w:t>single file</w:t>
      </w:r>
      <w:r w:rsidR="00B67127" w:rsidRPr="00103652">
        <w:t xml:space="preserve"> in S3 is 5</w:t>
      </w:r>
      <w:r w:rsidR="00E3115C">
        <w:t xml:space="preserve"> </w:t>
      </w:r>
      <w:r w:rsidR="00B67127" w:rsidRPr="00103652">
        <w:t>TB</w:t>
      </w:r>
      <w:r w:rsidR="00E3115C">
        <w:t>. Thus,</w:t>
      </w:r>
      <w:r w:rsidR="00B67127" w:rsidRPr="00103652">
        <w:t xml:space="preserve"> if the database is bigger than that</w:t>
      </w:r>
      <w:r w:rsidR="00E3115C">
        <w:t>, you</w:t>
      </w:r>
      <w:r w:rsidR="00B67127" w:rsidRPr="00103652">
        <w:t xml:space="preserve"> have</w:t>
      </w:r>
      <w:r w:rsidR="00B67127" w:rsidRPr="00B67127">
        <w:t xml:space="preserve"> to stripe across multiple files.</w:t>
      </w:r>
    </w:p>
    <w:p w14:paraId="0121C772" w14:textId="2A170F9B" w:rsidR="002D4C8C" w:rsidRPr="00103652" w:rsidRDefault="00E3115C" w:rsidP="00F25DE4">
      <w:pPr>
        <w:pStyle w:val="ListParagraph"/>
        <w:numPr>
          <w:ilvl w:val="1"/>
          <w:numId w:val="3"/>
        </w:numPr>
        <w:jc w:val="left"/>
      </w:pPr>
      <w:r w:rsidRPr="00416929">
        <w:t xml:space="preserve">For </w:t>
      </w:r>
      <w:r>
        <w:t>p</w:t>
      </w:r>
      <w:r w:rsidRPr="00416929">
        <w:t xml:space="preserve">arallel </w:t>
      </w:r>
      <w:r w:rsidR="002D4C8C" w:rsidRPr="00416929">
        <w:t xml:space="preserve">S3 </w:t>
      </w:r>
      <w:r>
        <w:t>u</w:t>
      </w:r>
      <w:r w:rsidRPr="00416929">
        <w:t>ploads</w:t>
      </w:r>
      <w:r w:rsidR="002D4C8C" w:rsidRPr="00103652">
        <w:t>,</w:t>
      </w:r>
      <w:r w:rsidR="002D4C8C">
        <w:t xml:space="preserve"> you </w:t>
      </w:r>
      <w:r>
        <w:t>might</w:t>
      </w:r>
      <w:r w:rsidR="002D4C8C">
        <w:t xml:space="preserve"> also want to </w:t>
      </w:r>
      <w:r w:rsidR="002D4C8C" w:rsidRPr="00103652">
        <w:t xml:space="preserve">consider some third-party options out there that </w:t>
      </w:r>
      <w:r w:rsidR="005C3BFA">
        <w:t>can</w:t>
      </w:r>
      <w:r w:rsidR="005C3BFA" w:rsidRPr="00103652">
        <w:t xml:space="preserve"> </w:t>
      </w:r>
      <w:r w:rsidR="002D4C8C" w:rsidRPr="00103652">
        <w:t xml:space="preserve">shorten your transition time by uploading your split files in parallel. </w:t>
      </w:r>
      <w:r w:rsidR="002D4C8C" w:rsidRPr="00416929">
        <w:t xml:space="preserve">André Rocha </w:t>
      </w:r>
      <w:r w:rsidRPr="00416929">
        <w:t>Agostinho</w:t>
      </w:r>
      <w:r>
        <w:t>, a s</w:t>
      </w:r>
      <w:r w:rsidR="002D4C8C" w:rsidRPr="00416929">
        <w:t xml:space="preserve">oftware </w:t>
      </w:r>
      <w:r>
        <w:t>e</w:t>
      </w:r>
      <w:r w:rsidRPr="00416929">
        <w:t>ngineer</w:t>
      </w:r>
      <w:r>
        <w:t>,</w:t>
      </w:r>
      <w:r w:rsidRPr="00103652">
        <w:t xml:space="preserve"> </w:t>
      </w:r>
      <w:r w:rsidR="002D4C8C" w:rsidRPr="00103652">
        <w:t xml:space="preserve">wrote an excellent </w:t>
      </w:r>
      <w:r w:rsidR="007A2A62" w:rsidRPr="00103652">
        <w:t>article using</w:t>
      </w:r>
      <w:r w:rsidR="007A2A62">
        <w:t xml:space="preserve"> C</w:t>
      </w:r>
      <w:r>
        <w:t xml:space="preserve">#, </w:t>
      </w:r>
      <w:hyperlink r:id="rId20" w:history="1">
        <w:r>
          <w:rPr>
            <w:rStyle w:val="Hyperlink"/>
          </w:rPr>
          <w:t>Using C# Parallel to copy files to S3</w:t>
        </w:r>
      </w:hyperlink>
      <w:r w:rsidR="007A2A62">
        <w:t>.</w:t>
      </w:r>
    </w:p>
    <w:p w14:paraId="4C3F3FAC" w14:textId="6FB1081C" w:rsidR="00156F33" w:rsidRDefault="00626C8C" w:rsidP="00F25DE4">
      <w:pPr>
        <w:pStyle w:val="ListParagraph"/>
        <w:numPr>
          <w:ilvl w:val="0"/>
          <w:numId w:val="3"/>
        </w:numPr>
        <w:jc w:val="left"/>
      </w:pPr>
      <w:r w:rsidRPr="00416929">
        <w:t>Encryption</w:t>
      </w:r>
      <w:r w:rsidR="00E3115C" w:rsidRPr="00416929">
        <w:t xml:space="preserve"> </w:t>
      </w:r>
      <w:r w:rsidR="00E3115C" w:rsidRPr="00103652">
        <w:t>–</w:t>
      </w:r>
      <w:r w:rsidR="00B94F14">
        <w:t xml:space="preserve"> </w:t>
      </w:r>
      <w:r w:rsidR="005C3BFA">
        <w:t xml:space="preserve">You have several options: </w:t>
      </w:r>
    </w:p>
    <w:p w14:paraId="310689F0" w14:textId="008AFACA" w:rsidR="005C3BFA" w:rsidRDefault="005C3BFA" w:rsidP="00F25DE4">
      <w:pPr>
        <w:pStyle w:val="ListParagraph"/>
        <w:numPr>
          <w:ilvl w:val="1"/>
          <w:numId w:val="3"/>
        </w:numPr>
        <w:jc w:val="left"/>
      </w:pPr>
      <w:r w:rsidRPr="00F81E29">
        <w:t xml:space="preserve">You </w:t>
      </w:r>
      <w:r>
        <w:t xml:space="preserve">can </w:t>
      </w:r>
      <w:r w:rsidRPr="00F81E29">
        <w:t xml:space="preserve">back up and upload using </w:t>
      </w:r>
      <w:hyperlink r:id="rId21" w:history="1">
        <w:r w:rsidRPr="00F81E29">
          <w:rPr>
            <w:rStyle w:val="Hyperlink"/>
          </w:rPr>
          <w:t>AWS KMS</w:t>
        </w:r>
      </w:hyperlink>
      <w:r w:rsidRPr="00F81E29">
        <w:t xml:space="preserve"> </w:t>
      </w:r>
      <w:r>
        <w:t xml:space="preserve">encryption </w:t>
      </w:r>
      <w:r w:rsidRPr="00F81E29">
        <w:t xml:space="preserve">and </w:t>
      </w:r>
      <w:r>
        <w:t xml:space="preserve">then </w:t>
      </w:r>
      <w:r w:rsidRPr="00F81E29">
        <w:t>download</w:t>
      </w:r>
      <w:r>
        <w:t xml:space="preserve"> and </w:t>
      </w:r>
      <w:r w:rsidRPr="00F81E29">
        <w:t>restore using the same</w:t>
      </w:r>
      <w:r>
        <w:t xml:space="preserve"> encryption</w:t>
      </w:r>
      <w:r w:rsidRPr="00F81E29">
        <w:t>. With AWS KMS encryption</w:t>
      </w:r>
      <w:r>
        <w:t>,</w:t>
      </w:r>
      <w:r w:rsidRPr="00F81E29">
        <w:t xml:space="preserve"> even</w:t>
      </w:r>
      <w:r w:rsidRPr="00626C8C">
        <w:t xml:space="preserve"> if someone gets access to the S3 bucket where the files are stored they </w:t>
      </w:r>
      <w:r>
        <w:t>can't</w:t>
      </w:r>
      <w:r w:rsidRPr="00626C8C">
        <w:t xml:space="preserve"> restore the database. </w:t>
      </w:r>
      <w:r>
        <w:t xml:space="preserve">In addition, you can use </w:t>
      </w:r>
      <w:r w:rsidRPr="00156F33">
        <w:t>AWS KMS</w:t>
      </w:r>
      <w:r>
        <w:t xml:space="preserve"> to encrypt</w:t>
      </w:r>
      <w:r w:rsidRPr="00156F33">
        <w:t xml:space="preserve"> </w:t>
      </w:r>
      <w:r>
        <w:t>the entire S3 bucket, providing an even greater level of security.</w:t>
      </w:r>
    </w:p>
    <w:p w14:paraId="545B007C" w14:textId="28896212" w:rsidR="00626C8C" w:rsidRPr="00626C8C" w:rsidRDefault="00626C8C" w:rsidP="00F25DE4">
      <w:pPr>
        <w:pStyle w:val="ListParagraph"/>
        <w:numPr>
          <w:ilvl w:val="1"/>
          <w:numId w:val="3"/>
        </w:numPr>
        <w:jc w:val="left"/>
      </w:pPr>
      <w:r w:rsidRPr="00626C8C">
        <w:t xml:space="preserve">Another option is to include a </w:t>
      </w:r>
      <w:r w:rsidRPr="00626C8C">
        <w:rPr>
          <w:b/>
        </w:rPr>
        <w:t>MEDIAPASSWORD</w:t>
      </w:r>
      <w:r w:rsidRPr="00626C8C">
        <w:t xml:space="preserve"> </w:t>
      </w:r>
      <w:r w:rsidR="005C3BFA">
        <w:t xml:space="preserve">value in SQL Server </w:t>
      </w:r>
      <w:r w:rsidRPr="00626C8C">
        <w:t>for the backup, though this is not as secure as encryption and is going to be deprecated by Microsoft soon.</w:t>
      </w:r>
    </w:p>
    <w:p w14:paraId="22209FA2" w14:textId="4802727D" w:rsidR="00626C8C" w:rsidRDefault="00626C8C" w:rsidP="00F25DE4">
      <w:pPr>
        <w:jc w:val="left"/>
      </w:pPr>
      <w:r>
        <w:t xml:space="preserve">Another important factor to consider is the </w:t>
      </w:r>
      <w:r w:rsidRPr="00103652">
        <w:t xml:space="preserve">destination </w:t>
      </w:r>
      <w:r w:rsidRPr="00416929">
        <w:t xml:space="preserve">EC2 instance </w:t>
      </w:r>
      <w:r w:rsidR="00B67127" w:rsidRPr="00416929">
        <w:t>class</w:t>
      </w:r>
      <w:r w:rsidRPr="00103652">
        <w:t xml:space="preserve"> and </w:t>
      </w:r>
      <w:hyperlink r:id="rId22" w:history="1">
        <w:r w:rsidR="005C3BFA" w:rsidRPr="005C3BFA">
          <w:rPr>
            <w:rStyle w:val="Hyperlink"/>
          </w:rPr>
          <w:t xml:space="preserve">Amazon </w:t>
        </w:r>
        <w:r w:rsidRPr="00416929">
          <w:rPr>
            <w:rStyle w:val="Hyperlink"/>
          </w:rPr>
          <w:t>EBS</w:t>
        </w:r>
      </w:hyperlink>
      <w:r w:rsidRPr="00416929">
        <w:t xml:space="preserve"> geometry</w:t>
      </w:r>
      <w:r w:rsidR="005C3BFA">
        <w:t>. F</w:t>
      </w:r>
      <w:r w:rsidRPr="00103652">
        <w:t>or a Microsoft SQL Server instance,</w:t>
      </w:r>
      <w:r w:rsidR="00B67127" w:rsidRPr="00103652">
        <w:t xml:space="preserve"> </w:t>
      </w:r>
      <w:r w:rsidR="005C3BFA">
        <w:t xml:space="preserve">you can find </w:t>
      </w:r>
      <w:r w:rsidR="00B67127" w:rsidRPr="00103652">
        <w:t xml:space="preserve">the recommended </w:t>
      </w:r>
      <w:r w:rsidR="00B67127" w:rsidRPr="00416929">
        <w:t>DB instance class</w:t>
      </w:r>
      <w:r w:rsidR="005C3BFA">
        <w:t xml:space="preserve"> for </w:t>
      </w:r>
      <w:r w:rsidR="005C3BFA" w:rsidRPr="00B67127">
        <w:t>your requirements</w:t>
      </w:r>
      <w:r w:rsidR="005C3BFA">
        <w:t xml:space="preserve"> in the</w:t>
      </w:r>
      <w:r w:rsidR="00B67127" w:rsidRPr="00B67127">
        <w:t xml:space="preserve"> </w:t>
      </w:r>
      <w:hyperlink r:id="rId23" w:history="1">
        <w:r w:rsidR="005C3BFA">
          <w:rPr>
            <w:rStyle w:val="Hyperlink"/>
          </w:rPr>
          <w:t>DB Instance Class topic</w:t>
        </w:r>
      </w:hyperlink>
      <w:r w:rsidR="00B67127" w:rsidRPr="00B67127">
        <w:t xml:space="preserve"> </w:t>
      </w:r>
      <w:r w:rsidR="005C3BFA">
        <w:t xml:space="preserve">in the Amazon RDS documentation, which </w:t>
      </w:r>
      <w:r w:rsidR="00B67127" w:rsidRPr="00B67127">
        <w:t>goes into great detail. T</w:t>
      </w:r>
      <w:r>
        <w:t xml:space="preserve">he </w:t>
      </w:r>
      <w:r w:rsidRPr="00103652">
        <w:t>recommended</w:t>
      </w:r>
      <w:r w:rsidR="00B67127" w:rsidRPr="00103652">
        <w:t xml:space="preserve"> </w:t>
      </w:r>
      <w:r w:rsidR="00B67127" w:rsidRPr="00416929">
        <w:t>EBS</w:t>
      </w:r>
      <w:r w:rsidRPr="00416929">
        <w:t xml:space="preserve"> volume type</w:t>
      </w:r>
      <w:r w:rsidRPr="00103652">
        <w:t xml:space="preserve"> is </w:t>
      </w:r>
      <w:r w:rsidRPr="00416929">
        <w:t>Provisioned IOPS SSD (io1)</w:t>
      </w:r>
      <w:r w:rsidR="005C3BFA">
        <w:t>,</w:t>
      </w:r>
      <w:r w:rsidRPr="00103652">
        <w:t xml:space="preserve"> which</w:t>
      </w:r>
      <w:r>
        <w:t xml:space="preserve"> gives h</w:t>
      </w:r>
      <w:r w:rsidRPr="00626C8C">
        <w:t>ighest-performance SSD volume for mission-critical low-latency or high-throughput workloads</w:t>
      </w:r>
      <w:r w:rsidR="00B67127">
        <w:t>.</w:t>
      </w:r>
    </w:p>
    <w:p w14:paraId="07ED0702" w14:textId="7AF48908" w:rsidR="00D14E40" w:rsidRDefault="00D14E40" w:rsidP="00F25DE4">
      <w:pPr>
        <w:jc w:val="left"/>
      </w:pPr>
      <w:r>
        <w:t>For the purposes of this example</w:t>
      </w:r>
      <w:r w:rsidR="0073007A">
        <w:t>,</w:t>
      </w:r>
      <w:r>
        <w:t xml:space="preserve"> </w:t>
      </w:r>
      <w:r w:rsidR="00C716E8">
        <w:t xml:space="preserve">I am going </w:t>
      </w:r>
      <w:r w:rsidR="0073007A">
        <w:t xml:space="preserve">to </w:t>
      </w:r>
      <w:r w:rsidR="00C716E8">
        <w:t>create a st</w:t>
      </w:r>
      <w:r w:rsidR="001A4B6D">
        <w:t>r</w:t>
      </w:r>
      <w:r w:rsidR="00C716E8">
        <w:t>iped backup of the Ad</w:t>
      </w:r>
      <w:r w:rsidR="001A4B6D">
        <w:t>v</w:t>
      </w:r>
      <w:r w:rsidR="00C716E8">
        <w:t>entureworks database</w:t>
      </w:r>
      <w:r w:rsidR="005C3BFA">
        <w:t>. You can find a</w:t>
      </w:r>
      <w:r w:rsidR="001A4B6D">
        <w:t xml:space="preserve">n excellent </w:t>
      </w:r>
      <w:r w:rsidR="005C3BFA">
        <w:t>blog post at</w:t>
      </w:r>
      <w:r w:rsidR="001A4B6D">
        <w:t xml:space="preserve"> </w:t>
      </w:r>
      <w:hyperlink r:id="rId24" w:history="1">
        <w:r w:rsidR="005C3BFA">
          <w:rPr>
            <w:rStyle w:val="Hyperlink"/>
          </w:rPr>
          <w:t>SQL CAT New Whitepaper: Data Compression: Strategy, Capacity Planning and Best Practices by Sanjay Mishra, et al.</w:t>
        </w:r>
      </w:hyperlink>
      <w:r w:rsidR="005C3BFA">
        <w:t xml:space="preserve">, </w:t>
      </w:r>
      <w:r w:rsidR="001A4B6D">
        <w:t xml:space="preserve">on how </w:t>
      </w:r>
      <w:r w:rsidR="001A4B6D" w:rsidRPr="001A4B6D">
        <w:t>to determine the optimal number of files you want to stripe your database backups onto</w:t>
      </w:r>
      <w:r w:rsidR="001A4B6D">
        <w:t xml:space="preserve">. </w:t>
      </w:r>
      <w:r w:rsidR="003C5D55">
        <w:t>Later</w:t>
      </w:r>
      <w:r w:rsidR="0073007A">
        <w:t>,</w:t>
      </w:r>
      <w:r w:rsidR="003C5D55">
        <w:t xml:space="preserve"> </w:t>
      </w:r>
      <w:r w:rsidR="001A4B6D">
        <w:t>I demonstrate how to do a batch upload to S3.</w:t>
      </w:r>
    </w:p>
    <w:p w14:paraId="30FB7460" w14:textId="0525A295" w:rsidR="00A37EA4" w:rsidRDefault="00A37EA4" w:rsidP="00416929">
      <w:pPr>
        <w:pStyle w:val="Heading1"/>
        <w:numPr>
          <w:ilvl w:val="0"/>
          <w:numId w:val="0"/>
        </w:numPr>
        <w:ind w:left="144"/>
      </w:pPr>
      <w:r>
        <w:t xml:space="preserve">Get </w:t>
      </w:r>
      <w:r w:rsidR="00103652">
        <w:t xml:space="preserve">your database </w:t>
      </w:r>
      <w:r>
        <w:t>backup into AWS</w:t>
      </w:r>
    </w:p>
    <w:p w14:paraId="7AC615FD" w14:textId="0DDC9962" w:rsidR="00103652" w:rsidRPr="00103652" w:rsidRDefault="00103652" w:rsidP="00416929">
      <w:r>
        <w:t>To get your database backup into AWS, you first create striped backups.</w:t>
      </w:r>
    </w:p>
    <w:p w14:paraId="2B3279BF" w14:textId="584AA8CB" w:rsidR="007A2A62" w:rsidRPr="00103652" w:rsidRDefault="007A2A62" w:rsidP="00103652">
      <w:pPr>
        <w:pStyle w:val="Heading2"/>
      </w:pPr>
      <w:r w:rsidRPr="00F25DE4">
        <w:t xml:space="preserve">Create </w:t>
      </w:r>
      <w:r w:rsidR="00F52A51">
        <w:t>s</w:t>
      </w:r>
      <w:r w:rsidR="00F52A51" w:rsidRPr="00F25DE4">
        <w:t xml:space="preserve">triped </w:t>
      </w:r>
      <w:r w:rsidR="00F52A51">
        <w:t>b</w:t>
      </w:r>
      <w:r w:rsidRPr="00F25DE4">
        <w:t>ackups</w:t>
      </w:r>
    </w:p>
    <w:p w14:paraId="12A8C576" w14:textId="016BF0AF" w:rsidR="0022131B" w:rsidRDefault="0008428E" w:rsidP="00F25DE4">
      <w:pPr>
        <w:jc w:val="left"/>
      </w:pPr>
      <w:r>
        <w:t>Using the following PowerShell command</w:t>
      </w:r>
      <w:r w:rsidR="00A37EA4">
        <w:t xml:space="preserve"> to back</w:t>
      </w:r>
      <w:r w:rsidR="00103652">
        <w:t xml:space="preserve"> </w:t>
      </w:r>
      <w:r w:rsidR="00A37EA4">
        <w:t>up the database.</w:t>
      </w:r>
    </w:p>
    <w:p w14:paraId="53A226A3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b/>
          <w:bCs/>
          <w:color w:val="70AD47"/>
          <w:sz w:val="16"/>
          <w:szCs w:val="20"/>
        </w:rPr>
      </w:pPr>
      <w:r>
        <w:rPr>
          <w:rFonts w:ascii="Courier New" w:eastAsia="Times New Roman" w:hAnsi="Courier New" w:cs="Courier New"/>
          <w:b/>
          <w:bCs/>
          <w:color w:val="70AD47"/>
          <w:sz w:val="16"/>
          <w:szCs w:val="20"/>
        </w:rPr>
        <w:t>#Load required assemblies</w:t>
      </w:r>
    </w:p>
    <w:p w14:paraId="0EB11C66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[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reflection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assembly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]::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LoadWithPartialName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16"/>
          <w:szCs w:val="20"/>
        </w:rPr>
        <w:t>"Microsoft.SqlServer.Smo"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)</w:t>
      </w:r>
    </w:p>
    <w:p w14:paraId="3B9B3F16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[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System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Reflection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Assembly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]::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LoadWithPartialName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16"/>
          <w:szCs w:val="20"/>
        </w:rPr>
        <w:t>"Microsoft.SqlServer.SmoExtended"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|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color w:val="8000FF"/>
          <w:sz w:val="16"/>
          <w:szCs w:val="20"/>
        </w:rPr>
        <w:t>Out-Null</w:t>
      </w:r>
    </w:p>
    <w:p w14:paraId="4DCFF427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[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Reflection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Assembly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]::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LoadWithPartialName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16"/>
          <w:szCs w:val="20"/>
        </w:rPr>
        <w:t>"Microsoft.SqlServer.ConnectionInfo"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|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color w:val="8000FF"/>
          <w:sz w:val="16"/>
          <w:szCs w:val="20"/>
        </w:rPr>
        <w:t>Out-Null</w:t>
      </w:r>
    </w:p>
    <w:p w14:paraId="3DD648BF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[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Reflection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Assembly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]::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LoadWithPartialName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16"/>
          <w:szCs w:val="20"/>
        </w:rPr>
        <w:t>"Microsoft.SqlServer.SmoEnum"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|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color w:val="8000FF"/>
          <w:sz w:val="16"/>
          <w:szCs w:val="20"/>
        </w:rPr>
        <w:t>Out-Null</w:t>
      </w:r>
    </w:p>
    <w:p w14:paraId="60B1934A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$server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color w:val="8000FF"/>
          <w:sz w:val="16"/>
          <w:szCs w:val="20"/>
        </w:rPr>
        <w:t>New-Object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16"/>
          <w:szCs w:val="20"/>
        </w:rPr>
        <w:t>"Microsoft.SqlServer.Management.Smo.Server"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$dbInstance</w:t>
      </w:r>
    </w:p>
    <w:p w14:paraId="176C57CD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</w:pPr>
    </w:p>
    <w:p w14:paraId="327105C0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70AD47"/>
          <w:sz w:val="16"/>
          <w:szCs w:val="20"/>
        </w:rPr>
        <w:t>#Allow time for backup</w:t>
      </w:r>
    </w:p>
    <w:p w14:paraId="34F66C05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$server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ConnectionContext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StatementTimeout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color w:val="FF8000"/>
          <w:sz w:val="16"/>
          <w:szCs w:val="20"/>
        </w:rPr>
        <w:t>0</w:t>
      </w:r>
    </w:p>
    <w:p w14:paraId="6C9ACA6A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FF8000"/>
          <w:sz w:val="16"/>
          <w:szCs w:val="20"/>
        </w:rPr>
      </w:pPr>
    </w:p>
    <w:p w14:paraId="0954331B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b/>
          <w:bCs/>
          <w:color w:val="70AD47"/>
          <w:sz w:val="16"/>
          <w:szCs w:val="20"/>
        </w:rPr>
      </w:pPr>
      <w:r>
        <w:rPr>
          <w:rFonts w:ascii="Courier New" w:eastAsia="Times New Roman" w:hAnsi="Courier New" w:cs="Courier New"/>
          <w:b/>
          <w:bCs/>
          <w:color w:val="70AD47"/>
          <w:sz w:val="16"/>
          <w:szCs w:val="20"/>
        </w:rPr>
        <w:t>#Backup Database</w:t>
      </w:r>
    </w:p>
    <w:p w14:paraId="7E394A2D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$MachineName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(</w:t>
      </w:r>
      <w:r>
        <w:rPr>
          <w:rFonts w:ascii="Courier New" w:eastAsia="Times New Roman" w:hAnsi="Courier New" w:cs="Courier New"/>
          <w:color w:val="8000FF"/>
          <w:sz w:val="16"/>
          <w:szCs w:val="20"/>
        </w:rPr>
        <w:t>Get-WmiObject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Class Win32_ComputerSystem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Property Name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).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Name</w:t>
      </w:r>
    </w:p>
    <w:p w14:paraId="76DFA977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$myarr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@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$RelocateData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,</w:t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$RelocateLog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)</w:t>
      </w:r>
    </w:p>
    <w:p w14:paraId="7D7523A7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$backupfile1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16"/>
          <w:szCs w:val="20"/>
        </w:rPr>
        <w:t>"D:\Backup\AdventureWorks1.bak"</w:t>
      </w:r>
    </w:p>
    <w:p w14:paraId="11E5AD64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$backupfile2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16"/>
          <w:szCs w:val="20"/>
        </w:rPr>
        <w:t>"D:\Backup\AdventureWorks2.bak"</w:t>
      </w:r>
      <w:r>
        <w:rPr>
          <w:sz w:val="24"/>
        </w:rPr>
        <w:t xml:space="preserve"> </w:t>
      </w:r>
    </w:p>
    <w:p w14:paraId="33398236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$backupfile3</w:t>
      </w:r>
      <w:r>
        <w:rPr>
          <w:rFonts w:ascii="Courier New" w:eastAsia="Times New Roman" w:hAnsi="Courier New" w:cs="Courier New"/>
          <w:color w:val="808080"/>
          <w:sz w:val="16"/>
          <w:szCs w:val="20"/>
        </w:rPr>
        <w:t xml:space="preserve"> = "D:\Backup\Adventureworks3.bak"</w:t>
      </w:r>
    </w:p>
    <w:p w14:paraId="404523E4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$dbname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16"/>
          <w:szCs w:val="20"/>
        </w:rPr>
        <w:t>'AdventureWorks'</w:t>
      </w:r>
    </w:p>
    <w:p w14:paraId="377EA63D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000000"/>
          <w:sz w:val="16"/>
          <w:szCs w:val="20"/>
        </w:rPr>
      </w:pP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Backup-SqlDatabase </w:t>
      </w:r>
    </w:p>
    <w:p w14:paraId="10BC45C9" w14:textId="77777777" w:rsidR="00C26C4D" w:rsidRDefault="00C26C4D" w:rsidP="00C26C4D">
      <w:pPr>
        <w:shd w:val="clear" w:color="auto" w:fill="E7E6E6"/>
        <w:spacing w:after="0"/>
        <w:ind w:left="720"/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ServerInstance MachineName </w:t>
      </w:r>
    </w:p>
    <w:p w14:paraId="21CDD868" w14:textId="77777777" w:rsidR="00C26C4D" w:rsidRDefault="00C26C4D" w:rsidP="00C26C4D">
      <w:pPr>
        <w:shd w:val="clear" w:color="auto" w:fill="E7E6E6"/>
        <w:spacing w:after="0"/>
        <w:ind w:left="720"/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Database </w:t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$dbname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</w:p>
    <w:p w14:paraId="70F3E3F2" w14:textId="77777777" w:rsidR="00C26C4D" w:rsidRDefault="00C26C4D" w:rsidP="00C26C4D">
      <w:pPr>
        <w:shd w:val="clear" w:color="auto" w:fill="E7E6E6"/>
        <w:spacing w:after="0"/>
        <w:ind w:left="720"/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BackupFile </w:t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$backupfile1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,</w:t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$backupfile2,$backupfile3</w:t>
      </w:r>
    </w:p>
    <w:p w14:paraId="1C646C79" w14:textId="77777777" w:rsidR="00C26C4D" w:rsidRPr="0022131B" w:rsidRDefault="00C26C4D" w:rsidP="00F25DE4">
      <w:pPr>
        <w:jc w:val="left"/>
      </w:pPr>
    </w:p>
    <w:p w14:paraId="43E5D072" w14:textId="433A5D78" w:rsidR="00F16E7D" w:rsidRDefault="00F16E7D" w:rsidP="00F25DE4">
      <w:pPr>
        <w:pStyle w:val="NoSpacing"/>
        <w:ind w:left="144" w:right="682"/>
      </w:pPr>
      <w:r w:rsidRPr="00F16E7D">
        <w:t>Another approach is to back</w:t>
      </w:r>
      <w:r w:rsidR="00C92F44">
        <w:t xml:space="preserve"> </w:t>
      </w:r>
      <w:r w:rsidRPr="00F16E7D">
        <w:t>up to S3 directly and restore from S3 directly</w:t>
      </w:r>
      <w:r w:rsidR="00C92F44">
        <w:t>. This approach is</w:t>
      </w:r>
      <w:r w:rsidRPr="00F16E7D">
        <w:t xml:space="preserve"> instead of backing up to local disk, copying to S3, downloading to S3</w:t>
      </w:r>
      <w:r w:rsidR="00C92F44">
        <w:t>,</w:t>
      </w:r>
      <w:r w:rsidRPr="00F16E7D">
        <w:t xml:space="preserve"> and then doing a restore. </w:t>
      </w:r>
      <w:r w:rsidR="00C92F44">
        <w:t>Direct backup and restore to and from S3</w:t>
      </w:r>
      <w:r w:rsidR="00C92F44" w:rsidRPr="00F16E7D">
        <w:t xml:space="preserve"> </w:t>
      </w:r>
      <w:r w:rsidRPr="00F16E7D">
        <w:t>reduces the migration time by avoiding the number of times we need to read the same blocks.</w:t>
      </w:r>
    </w:p>
    <w:p w14:paraId="14B81854" w14:textId="4D1CE678" w:rsidR="007A2A62" w:rsidRDefault="007A2A62" w:rsidP="00103652">
      <w:pPr>
        <w:pStyle w:val="Heading2"/>
      </w:pPr>
      <w:r>
        <w:t xml:space="preserve">Upload </w:t>
      </w:r>
      <w:r w:rsidR="00F52A51">
        <w:t xml:space="preserve">striped backups </w:t>
      </w:r>
      <w:r>
        <w:t>to S3</w:t>
      </w:r>
    </w:p>
    <w:p w14:paraId="5AF9CD40" w14:textId="767B6992" w:rsidR="00A37EA4" w:rsidRDefault="00C92F44" w:rsidP="00F25DE4">
      <w:pPr>
        <w:jc w:val="left"/>
      </w:pPr>
      <w:r>
        <w:t xml:space="preserve">Next, you upload the </w:t>
      </w:r>
      <w:r w:rsidR="0059090C">
        <w:t>striped</w:t>
      </w:r>
      <w:r>
        <w:t xml:space="preserve"> backups to S3 u</w:t>
      </w:r>
      <w:r w:rsidR="0008428E">
        <w:t xml:space="preserve">sing a PC with </w:t>
      </w:r>
      <w:r w:rsidR="0008428E" w:rsidRPr="00AA3797">
        <w:t xml:space="preserve">AWS Tools for Windows PowerShell </w:t>
      </w:r>
      <w:r w:rsidR="0008428E">
        <w:t>installed</w:t>
      </w:r>
      <w:r>
        <w:t xml:space="preserve">. You can find </w:t>
      </w:r>
      <w:r w:rsidR="0008428E">
        <w:t xml:space="preserve">details </w:t>
      </w:r>
      <w:r>
        <w:t>on</w:t>
      </w:r>
      <w:r w:rsidR="0008428E">
        <w:t xml:space="preserve"> </w:t>
      </w:r>
      <w:hyperlink r:id="rId25" w:history="1">
        <w:r>
          <w:rPr>
            <w:rStyle w:val="Hyperlink"/>
          </w:rPr>
          <w:t xml:space="preserve">the Amazon </w:t>
        </w:r>
        <w:r w:rsidR="00A029BE">
          <w:rPr>
            <w:rStyle w:val="Hyperlink"/>
          </w:rPr>
          <w:t>PowerShell</w:t>
        </w:r>
        <w:r>
          <w:rPr>
            <w:rStyle w:val="Hyperlink"/>
          </w:rPr>
          <w:t xml:space="preserve"> site</w:t>
        </w:r>
      </w:hyperlink>
      <w:r w:rsidR="0008428E">
        <w:t xml:space="preserve">. Connect to your AWS account using an authorized user and execute the command </w:t>
      </w:r>
      <w:r>
        <w:t xml:space="preserve">following </w:t>
      </w:r>
      <w:r w:rsidR="0008428E">
        <w:t>to back</w:t>
      </w:r>
      <w:r w:rsidR="0059090C">
        <w:t xml:space="preserve"> </w:t>
      </w:r>
      <w:r w:rsidR="0008428E">
        <w:t>up your database to S3.</w:t>
      </w:r>
      <w:r w:rsidR="00A37EA4">
        <w:t xml:space="preserve"> Ensure </w:t>
      </w:r>
      <w:r w:rsidR="0059090C">
        <w:t xml:space="preserve">that </w:t>
      </w:r>
      <w:r w:rsidR="00A37EA4">
        <w:t xml:space="preserve">you upload your backup to a </w:t>
      </w:r>
      <w:r>
        <w:t xml:space="preserve">private </w:t>
      </w:r>
      <w:r w:rsidR="00A37EA4">
        <w:t>bucket, and</w:t>
      </w:r>
      <w:r w:rsidR="00A37EA4" w:rsidRPr="009F4F74">
        <w:t xml:space="preserve"> </w:t>
      </w:r>
      <w:r>
        <w:t xml:space="preserve">encrypt </w:t>
      </w:r>
      <w:r w:rsidR="00A37EA4">
        <w:t>your file.</w:t>
      </w:r>
    </w:p>
    <w:p w14:paraId="367A0E5D" w14:textId="778DF9A6" w:rsidR="0008428E" w:rsidRPr="00103652" w:rsidRDefault="00D55FE5" w:rsidP="00416929">
      <w:r>
        <w:t>The prerequisites for this are the following:</w:t>
      </w:r>
    </w:p>
    <w:p w14:paraId="0385E5D9" w14:textId="1CAF6000" w:rsidR="0008428E" w:rsidRDefault="0059090C" w:rsidP="00F25DE4">
      <w:pPr>
        <w:pStyle w:val="ListParagraph"/>
        <w:numPr>
          <w:ilvl w:val="0"/>
          <w:numId w:val="5"/>
        </w:numPr>
        <w:jc w:val="left"/>
      </w:pPr>
      <w:r>
        <w:t>A b</w:t>
      </w:r>
      <w:r w:rsidR="0008428E">
        <w:t>ackup uploaded to an accessible S3 bucket</w:t>
      </w:r>
    </w:p>
    <w:p w14:paraId="42CF6F87" w14:textId="2E8FBD6B" w:rsidR="0008428E" w:rsidRDefault="0008428E" w:rsidP="00F25DE4">
      <w:pPr>
        <w:pStyle w:val="ListParagraph"/>
        <w:numPr>
          <w:ilvl w:val="0"/>
          <w:numId w:val="5"/>
        </w:numPr>
        <w:jc w:val="left"/>
      </w:pPr>
      <w:r>
        <w:t xml:space="preserve">An </w:t>
      </w:r>
      <w:hyperlink r:id="rId26" w:history="1">
        <w:r w:rsidRPr="0059090C">
          <w:rPr>
            <w:rStyle w:val="Hyperlink"/>
          </w:rPr>
          <w:t>IAM</w:t>
        </w:r>
      </w:hyperlink>
      <w:r>
        <w:t xml:space="preserve"> </w:t>
      </w:r>
      <w:r w:rsidR="0059090C">
        <w:t xml:space="preserve">user that </w:t>
      </w:r>
      <w:r>
        <w:t xml:space="preserve">has required access to your AWS </w:t>
      </w:r>
      <w:r w:rsidR="0059090C">
        <w:t>account</w:t>
      </w:r>
    </w:p>
    <w:p w14:paraId="2E5B4A53" w14:textId="77777777" w:rsidR="00C26C4D" w:rsidRDefault="00C26C4D" w:rsidP="00C26C4D">
      <w:pPr>
        <w:shd w:val="clear" w:color="auto" w:fill="E7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>
        <w:rPr>
          <w:rFonts w:ascii="Consolas" w:eastAsia="Times New Roman" w:hAnsi="Consolas" w:cs="Courier New"/>
          <w:color w:val="B58900"/>
          <w:sz w:val="20"/>
          <w:szCs w:val="20"/>
        </w:rPr>
        <w:t>Write</w:t>
      </w:r>
      <w:r>
        <w:rPr>
          <w:rFonts w:ascii="Consolas" w:eastAsia="Times New Roman" w:hAnsi="Consolas" w:cs="Courier New"/>
          <w:color w:val="494E52"/>
          <w:sz w:val="20"/>
          <w:szCs w:val="20"/>
        </w:rPr>
        <w:t xml:space="preserve">-S3Object </w:t>
      </w:r>
    </w:p>
    <w:p w14:paraId="7F3F0CAB" w14:textId="77777777" w:rsidR="00C26C4D" w:rsidRDefault="00C26C4D" w:rsidP="00C26C4D">
      <w:pPr>
        <w:shd w:val="clear" w:color="auto" w:fill="E7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494E52"/>
          <w:sz w:val="20"/>
          <w:szCs w:val="20"/>
        </w:rPr>
      </w:pPr>
      <w:r>
        <w:rPr>
          <w:rFonts w:ascii="Consolas" w:eastAsia="Times New Roman" w:hAnsi="Consolas" w:cs="Courier New"/>
          <w:color w:val="494E52"/>
          <w:sz w:val="20"/>
          <w:szCs w:val="20"/>
        </w:rPr>
        <w:t xml:space="preserve">-BucketName sql-backups-demo </w:t>
      </w:r>
    </w:p>
    <w:p w14:paraId="30D5F701" w14:textId="77777777" w:rsidR="00C26C4D" w:rsidRDefault="00C26C4D" w:rsidP="00C26C4D">
      <w:pPr>
        <w:shd w:val="clear" w:color="auto" w:fill="E7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494E52"/>
          <w:sz w:val="20"/>
          <w:szCs w:val="20"/>
        </w:rPr>
      </w:pPr>
      <w:r>
        <w:rPr>
          <w:rFonts w:ascii="Consolas" w:eastAsia="Times New Roman" w:hAnsi="Consolas" w:cs="Courier New"/>
          <w:color w:val="494E52"/>
          <w:sz w:val="20"/>
          <w:szCs w:val="20"/>
        </w:rPr>
        <w:t xml:space="preserve">-Folder “D:\Backup” </w:t>
      </w:r>
    </w:p>
    <w:p w14:paraId="1B71B702" w14:textId="77777777" w:rsidR="00C26C4D" w:rsidRDefault="00C26C4D" w:rsidP="00C26C4D">
      <w:pPr>
        <w:shd w:val="clear" w:color="auto" w:fill="E7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494E52"/>
          <w:sz w:val="20"/>
          <w:szCs w:val="20"/>
        </w:rPr>
      </w:pPr>
      <w:r>
        <w:rPr>
          <w:rFonts w:ascii="Consolas" w:eastAsia="Times New Roman" w:hAnsi="Consolas" w:cs="Courier New"/>
          <w:color w:val="494E52"/>
          <w:sz w:val="20"/>
          <w:szCs w:val="20"/>
        </w:rPr>
        <w:t>-KeyPrefix “/SQLServer/Backups”</w:t>
      </w:r>
    </w:p>
    <w:p w14:paraId="748692CD" w14:textId="77777777" w:rsidR="00C26C4D" w:rsidRDefault="00C26C4D" w:rsidP="00C26C4D">
      <w:pPr>
        <w:shd w:val="clear" w:color="auto" w:fill="E7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494E52"/>
          <w:sz w:val="20"/>
          <w:szCs w:val="20"/>
        </w:rPr>
      </w:pPr>
      <w:r>
        <w:rPr>
          <w:rFonts w:ascii="Consolas" w:eastAsia="Times New Roman" w:hAnsi="Consolas" w:cs="Courier New"/>
          <w:color w:val="494E52"/>
          <w:sz w:val="20"/>
          <w:szCs w:val="20"/>
        </w:rPr>
        <w:t>-Region 'us-east-1'</w:t>
      </w:r>
    </w:p>
    <w:p w14:paraId="69BAC2D3" w14:textId="77777777" w:rsidR="00C26C4D" w:rsidRDefault="00C26C4D" w:rsidP="00C26C4D">
      <w:pPr>
        <w:shd w:val="clear" w:color="auto" w:fill="E7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>
        <w:rPr>
          <w:rFonts w:ascii="Consolas" w:eastAsia="Times New Roman" w:hAnsi="Consolas" w:cs="Courier New"/>
          <w:color w:val="494E52"/>
          <w:sz w:val="20"/>
          <w:szCs w:val="20"/>
        </w:rPr>
        <w:t>-ServerSideEncryption AES256</w:t>
      </w:r>
    </w:p>
    <w:p w14:paraId="5088E237" w14:textId="77777777" w:rsidR="00C26C4D" w:rsidRPr="00EB21C1" w:rsidRDefault="00C26C4D" w:rsidP="00C26C4D">
      <w:pPr>
        <w:jc w:val="left"/>
      </w:pPr>
    </w:p>
    <w:p w14:paraId="59421077" w14:textId="5B6283C4" w:rsidR="00421EAC" w:rsidRDefault="00421EAC" w:rsidP="00F25DE4">
      <w:pPr>
        <w:jc w:val="left"/>
      </w:pPr>
      <w:r>
        <w:t>To confirm the successful upload to S3</w:t>
      </w:r>
      <w:r w:rsidR="0059090C">
        <w:t>,</w:t>
      </w:r>
      <w:r>
        <w:t xml:space="preserve"> </w:t>
      </w:r>
      <w:r w:rsidR="0059090C">
        <w:t xml:space="preserve">you can use </w:t>
      </w:r>
      <w:r>
        <w:t>the following command:</w:t>
      </w:r>
    </w:p>
    <w:p w14:paraId="5AE30C28" w14:textId="77777777" w:rsidR="00C26C4D" w:rsidRDefault="00C26C4D" w:rsidP="00C26C4D">
      <w:pPr>
        <w:shd w:val="clear" w:color="auto" w:fill="E7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>
        <w:rPr>
          <w:rFonts w:ascii="Consolas" w:eastAsia="Times New Roman" w:hAnsi="Consolas" w:cs="Courier New"/>
          <w:color w:val="B58900"/>
          <w:sz w:val="20"/>
          <w:szCs w:val="20"/>
        </w:rPr>
        <w:t>Get</w:t>
      </w:r>
      <w:r>
        <w:rPr>
          <w:rFonts w:ascii="Consolas" w:eastAsia="Times New Roman" w:hAnsi="Consolas" w:cs="Courier New"/>
          <w:color w:val="494E52"/>
          <w:sz w:val="20"/>
          <w:szCs w:val="20"/>
        </w:rPr>
        <w:t xml:space="preserve">-S3Object </w:t>
      </w:r>
    </w:p>
    <w:p w14:paraId="53564D65" w14:textId="77777777" w:rsidR="00C26C4D" w:rsidRDefault="00C26C4D" w:rsidP="00C26C4D">
      <w:pPr>
        <w:shd w:val="clear" w:color="auto" w:fill="E7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494E52"/>
          <w:sz w:val="20"/>
          <w:szCs w:val="20"/>
        </w:rPr>
      </w:pPr>
      <w:r>
        <w:rPr>
          <w:rFonts w:ascii="Consolas" w:eastAsia="Times New Roman" w:hAnsi="Consolas" w:cs="Courier New"/>
          <w:color w:val="494E52"/>
          <w:sz w:val="20"/>
          <w:szCs w:val="20"/>
        </w:rPr>
        <w:t xml:space="preserve">-BucketName sql-backups-demo </w:t>
      </w:r>
    </w:p>
    <w:p w14:paraId="30E406FD" w14:textId="77777777" w:rsidR="00C26C4D" w:rsidRDefault="00C26C4D" w:rsidP="00C26C4D">
      <w:pPr>
        <w:shd w:val="clear" w:color="auto" w:fill="E7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494E52"/>
          <w:sz w:val="20"/>
          <w:szCs w:val="20"/>
        </w:rPr>
      </w:pPr>
      <w:r>
        <w:rPr>
          <w:rFonts w:ascii="Consolas" w:eastAsia="Times New Roman" w:hAnsi="Consolas" w:cs="Courier New"/>
          <w:color w:val="494E52"/>
          <w:sz w:val="20"/>
          <w:szCs w:val="20"/>
        </w:rPr>
        <w:t>-KeyPrefix “/SQLServer/Backups”</w:t>
      </w:r>
    </w:p>
    <w:p w14:paraId="36ECF5F2" w14:textId="77777777" w:rsidR="00C26C4D" w:rsidRDefault="00C26C4D" w:rsidP="00C26C4D">
      <w:pPr>
        <w:shd w:val="clear" w:color="auto" w:fill="E7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>
        <w:rPr>
          <w:rFonts w:ascii="Consolas" w:eastAsia="Times New Roman" w:hAnsi="Consolas" w:cs="Courier New"/>
          <w:color w:val="494E52"/>
          <w:sz w:val="20"/>
          <w:szCs w:val="20"/>
        </w:rPr>
        <w:t>-Region 'us-east-1'</w:t>
      </w:r>
    </w:p>
    <w:p w14:paraId="57330210" w14:textId="77777777" w:rsidR="00C26C4D" w:rsidRDefault="00C26C4D" w:rsidP="00F25DE4">
      <w:pPr>
        <w:jc w:val="left"/>
      </w:pPr>
    </w:p>
    <w:p w14:paraId="7C36A67C" w14:textId="3BA41D2E" w:rsidR="0008428E" w:rsidRPr="007A2A62" w:rsidRDefault="0008428E" w:rsidP="00F25DE4">
      <w:pPr>
        <w:ind w:left="360" w:right="952"/>
        <w:jc w:val="left"/>
      </w:pPr>
      <w:r>
        <w:rPr>
          <w:noProof/>
        </w:rPr>
        <w:drawing>
          <wp:inline distT="0" distB="0" distL="0" distR="0" wp14:anchorId="3BF19737" wp14:editId="4B71E72F">
            <wp:extent cx="5750598" cy="2886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30762" cy="292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4CF6825D" w14:textId="4282969C" w:rsidR="009E4AA1" w:rsidRPr="00103652" w:rsidRDefault="007005CA" w:rsidP="00416929">
      <w:pPr>
        <w:pStyle w:val="Heading1"/>
        <w:numPr>
          <w:ilvl w:val="0"/>
          <w:numId w:val="0"/>
        </w:numPr>
        <w:ind w:left="144"/>
        <w:jc w:val="left"/>
      </w:pPr>
      <w:r w:rsidRPr="00F25DE4">
        <w:lastRenderedPageBreak/>
        <w:t xml:space="preserve">Provision </w:t>
      </w:r>
      <w:r w:rsidRPr="00103652">
        <w:t xml:space="preserve">an IAM </w:t>
      </w:r>
      <w:r w:rsidR="009E4AA1" w:rsidRPr="00103652">
        <w:t>role with the correct policies</w:t>
      </w:r>
    </w:p>
    <w:p w14:paraId="27F40D37" w14:textId="2AA4E291" w:rsidR="00F34FC2" w:rsidRDefault="0059090C" w:rsidP="00F25DE4">
      <w:pPr>
        <w:jc w:val="left"/>
      </w:pPr>
      <w:r>
        <w:t xml:space="preserve">Next, create </w:t>
      </w:r>
      <w:r w:rsidR="00F34FC2">
        <w:t>a</w:t>
      </w:r>
      <w:r w:rsidR="00B11C51">
        <w:t>n</w:t>
      </w:r>
      <w:r w:rsidR="00F34FC2">
        <w:t xml:space="preserve"> IAM role</w:t>
      </w:r>
      <w:r>
        <w:t>,</w:t>
      </w:r>
      <w:r w:rsidR="00F34FC2">
        <w:t xml:space="preserve"> </w:t>
      </w:r>
      <w:r w:rsidR="00F34FC2" w:rsidRPr="00416929">
        <w:rPr>
          <w:rFonts w:ascii="Consolas" w:hAnsi="Consolas"/>
          <w:sz w:val="20"/>
        </w:rPr>
        <w:t>SQLMigration</w:t>
      </w:r>
      <w:r>
        <w:t xml:space="preserve">, </w:t>
      </w:r>
      <w:r w:rsidR="000016D5">
        <w:t>that you can</w:t>
      </w:r>
      <w:r w:rsidR="00F34FC2">
        <w:t xml:space="preserve"> use to allow the </w:t>
      </w:r>
      <w:r w:rsidR="0092604F">
        <w:t>EC2</w:t>
      </w:r>
      <w:r w:rsidR="00F34FC2">
        <w:t xml:space="preserve"> instance to access the S3 bucket holding </w:t>
      </w:r>
      <w:r w:rsidR="0092604F">
        <w:t>the</w:t>
      </w:r>
      <w:r w:rsidR="00F34FC2">
        <w:t xml:space="preserve"> </w:t>
      </w:r>
      <w:r w:rsidR="00B11C51">
        <w:t>backup</w:t>
      </w:r>
      <w:r w:rsidR="00191FDD">
        <w:t>s</w:t>
      </w:r>
      <w:r w:rsidR="00B11C51">
        <w:t>.</w:t>
      </w:r>
    </w:p>
    <w:p w14:paraId="58ABD23E" w14:textId="2CE839F8" w:rsidR="00B11C51" w:rsidRDefault="00B67127" w:rsidP="00F25DE4">
      <w:pPr>
        <w:jc w:val="left"/>
      </w:pPr>
      <w:r>
        <w:t>For greater security</w:t>
      </w:r>
      <w:r w:rsidR="0073007A">
        <w:t>,</w:t>
      </w:r>
      <w:r>
        <w:t xml:space="preserve"> </w:t>
      </w:r>
      <w:r w:rsidR="00B11C51">
        <w:t xml:space="preserve">I </w:t>
      </w:r>
      <w:r w:rsidR="0073007A">
        <w:t>give</w:t>
      </w:r>
      <w:r w:rsidR="00B11C51">
        <w:t xml:space="preserve"> </w:t>
      </w:r>
      <w:r>
        <w:t>the IAM</w:t>
      </w:r>
      <w:r w:rsidR="00B11C51">
        <w:t xml:space="preserve"> role </w:t>
      </w:r>
      <w:r>
        <w:t>to perform this task read-only</w:t>
      </w:r>
      <w:r w:rsidR="00B11C51">
        <w:t xml:space="preserve"> policy rights</w:t>
      </w:r>
      <w:r w:rsidR="00BF0A93">
        <w:t xml:space="preserve">: </w:t>
      </w:r>
      <w:r w:rsidR="00BF0A93" w:rsidRPr="00416929">
        <w:rPr>
          <w:rFonts w:ascii="Consolas" w:hAnsi="Consolas"/>
          <w:sz w:val="20"/>
        </w:rPr>
        <w:t>AmazonS3ReadOnlyAccess</w:t>
      </w:r>
      <w:r w:rsidR="00BF0A93">
        <w:t>.</w:t>
      </w:r>
    </w:p>
    <w:p w14:paraId="52AD7781" w14:textId="236D2319" w:rsidR="00B11C51" w:rsidRDefault="00B11C51" w:rsidP="00416929">
      <w:pPr>
        <w:pStyle w:val="ListParagraph"/>
        <w:jc w:val="left"/>
      </w:pPr>
    </w:p>
    <w:p w14:paraId="006C538F" w14:textId="35DA3E6F" w:rsidR="009E4AA1" w:rsidRPr="009E4AA1" w:rsidRDefault="00B67127" w:rsidP="00F25DE4">
      <w:pPr>
        <w:ind w:left="0"/>
        <w:jc w:val="left"/>
      </w:pPr>
      <w:r>
        <w:rPr>
          <w:noProof/>
        </w:rPr>
        <w:drawing>
          <wp:inline distT="0" distB="0" distL="0" distR="0" wp14:anchorId="1099EBEA" wp14:editId="3E951C65">
            <wp:extent cx="6776720" cy="3724910"/>
            <wp:effectExtent l="0" t="0" r="508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7672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A5EE" w14:textId="3F8F0341" w:rsidR="007A52F2" w:rsidRPr="00F25DE4" w:rsidRDefault="00C716E8" w:rsidP="00416929">
      <w:pPr>
        <w:pStyle w:val="Heading1"/>
        <w:numPr>
          <w:ilvl w:val="0"/>
          <w:numId w:val="0"/>
        </w:numPr>
        <w:ind w:left="144"/>
        <w:jc w:val="left"/>
      </w:pPr>
      <w:r w:rsidRPr="00F25DE4">
        <w:t>Bootstrap the EC2</w:t>
      </w:r>
      <w:r w:rsidR="00F52A51">
        <w:rPr>
          <w:caps/>
        </w:rPr>
        <w:t xml:space="preserve"> </w:t>
      </w:r>
      <w:r w:rsidR="000016D5" w:rsidRPr="000016D5">
        <w:t>instance</w:t>
      </w:r>
    </w:p>
    <w:p w14:paraId="4B631A51" w14:textId="162437D6" w:rsidR="008D7D66" w:rsidRDefault="00BF0A93" w:rsidP="00F25DE4">
      <w:pPr>
        <w:jc w:val="left"/>
      </w:pPr>
      <w:r>
        <w:t xml:space="preserve">Next, you bootstrap the EC2 instance using a PC with </w:t>
      </w:r>
      <w:r w:rsidRPr="00AA3797">
        <w:t xml:space="preserve">AWS Tools for Windows PowerShell </w:t>
      </w:r>
      <w:r>
        <w:t xml:space="preserve">installed. You can find details on </w:t>
      </w:r>
      <w:hyperlink r:id="rId29" w:history="1">
        <w:r>
          <w:rPr>
            <w:rStyle w:val="Hyperlink"/>
          </w:rPr>
          <w:t xml:space="preserve">the Amazon </w:t>
        </w:r>
        <w:r w:rsidR="00A029BE">
          <w:rPr>
            <w:rStyle w:val="Hyperlink"/>
          </w:rPr>
          <w:t>PowerShell</w:t>
        </w:r>
        <w:r>
          <w:rPr>
            <w:rStyle w:val="Hyperlink"/>
          </w:rPr>
          <w:t xml:space="preserve"> site</w:t>
        </w:r>
      </w:hyperlink>
      <w:r>
        <w:t xml:space="preserve">. </w:t>
      </w:r>
      <w:r w:rsidR="008D7D66">
        <w:t xml:space="preserve">Connect to your AWS account using an authorized user and execute the command </w:t>
      </w:r>
      <w:r>
        <w:t>described following to do the following:</w:t>
      </w:r>
    </w:p>
    <w:p w14:paraId="73322E9B" w14:textId="067ED281" w:rsidR="008D7D66" w:rsidRDefault="008D7D66" w:rsidP="00F25DE4">
      <w:pPr>
        <w:pStyle w:val="ListParagraph"/>
        <w:numPr>
          <w:ilvl w:val="0"/>
          <w:numId w:val="11"/>
        </w:numPr>
        <w:jc w:val="left"/>
      </w:pPr>
      <w:r>
        <w:t xml:space="preserve">Provision an EC2 </w:t>
      </w:r>
      <w:r w:rsidR="00BF0A93">
        <w:t>instance</w:t>
      </w:r>
    </w:p>
    <w:p w14:paraId="2519E7C1" w14:textId="2133F02F" w:rsidR="008D7D66" w:rsidRDefault="008D7D66" w:rsidP="00F25DE4">
      <w:pPr>
        <w:pStyle w:val="ListParagraph"/>
        <w:numPr>
          <w:ilvl w:val="0"/>
          <w:numId w:val="11"/>
        </w:numPr>
        <w:jc w:val="left"/>
      </w:pPr>
      <w:r>
        <w:t>Install SQL and SSMS</w:t>
      </w:r>
    </w:p>
    <w:p w14:paraId="0460959F" w14:textId="3D85B095" w:rsidR="008D7D66" w:rsidRDefault="008D7D66" w:rsidP="00F25DE4">
      <w:pPr>
        <w:pStyle w:val="ListParagraph"/>
        <w:numPr>
          <w:ilvl w:val="0"/>
          <w:numId w:val="11"/>
        </w:numPr>
        <w:jc w:val="left"/>
      </w:pPr>
      <w:r>
        <w:t>Restore the Adventureworks database uploaded to S3</w:t>
      </w:r>
    </w:p>
    <w:p w14:paraId="0858B162" w14:textId="4A5E5676" w:rsidR="008D7D66" w:rsidRDefault="00D55FE5" w:rsidP="00416929">
      <w:r>
        <w:t>The prerequisites for this are the following:</w:t>
      </w:r>
    </w:p>
    <w:p w14:paraId="0A194C78" w14:textId="21730A74" w:rsidR="007A52F2" w:rsidRDefault="008D7D66" w:rsidP="00F25DE4">
      <w:pPr>
        <w:pStyle w:val="ListParagraph"/>
        <w:numPr>
          <w:ilvl w:val="0"/>
          <w:numId w:val="5"/>
        </w:numPr>
        <w:jc w:val="left"/>
      </w:pPr>
      <w:r>
        <w:t xml:space="preserve">An IAM </w:t>
      </w:r>
      <w:r w:rsidR="00BF0A93">
        <w:t xml:space="preserve">user that </w:t>
      </w:r>
      <w:r>
        <w:t xml:space="preserve">has required access to your AWS </w:t>
      </w:r>
      <w:r w:rsidR="00BF0A93">
        <w:t>account</w:t>
      </w:r>
    </w:p>
    <w:p w14:paraId="21489E09" w14:textId="599A07C6" w:rsidR="008D7D66" w:rsidRDefault="008D7D66" w:rsidP="00F25DE4">
      <w:pPr>
        <w:jc w:val="left"/>
      </w:pPr>
      <w:r>
        <w:t>My scripts are stored and downloaded as needed from S3.</w:t>
      </w:r>
    </w:p>
    <w:p w14:paraId="6F84ED8C" w14:textId="61FB5890" w:rsidR="008D7D66" w:rsidRPr="007A52F2" w:rsidRDefault="008D7D66" w:rsidP="00F25DE4">
      <w:pPr>
        <w:jc w:val="left"/>
      </w:pPr>
      <w:r>
        <w:rPr>
          <w:noProof/>
        </w:rPr>
        <w:lastRenderedPageBreak/>
        <w:drawing>
          <wp:inline distT="0" distB="0" distL="0" distR="0" wp14:anchorId="02818853" wp14:editId="3DDB0400">
            <wp:extent cx="5830423" cy="283107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45775" cy="283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4322" w14:textId="5564CE05" w:rsidR="009E4AA1" w:rsidRDefault="002F57A3" w:rsidP="00416929">
      <w:pPr>
        <w:pStyle w:val="Heading2"/>
        <w:ind w:left="144"/>
        <w:jc w:val="left"/>
      </w:pPr>
      <w:r>
        <w:t xml:space="preserve">Provision an EC2 </w:t>
      </w:r>
      <w:r w:rsidR="005E47D6">
        <w:t>instance</w:t>
      </w:r>
    </w:p>
    <w:p w14:paraId="468BB6EF" w14:textId="5D461F4D" w:rsidR="008D7D66" w:rsidRDefault="008D7D66" w:rsidP="00F25DE4">
      <w:pPr>
        <w:jc w:val="left"/>
      </w:pPr>
      <w:r>
        <w:t xml:space="preserve">The PowerShell script </w:t>
      </w:r>
      <w:r w:rsidR="00BF0A93">
        <w:t xml:space="preserve">following </w:t>
      </w:r>
      <w:r>
        <w:t>provision</w:t>
      </w:r>
      <w:r w:rsidR="00BF0A93">
        <w:t>s</w:t>
      </w:r>
      <w:r>
        <w:t xml:space="preserve"> an EC2 instance</w:t>
      </w:r>
      <w:r w:rsidR="00BF0A93">
        <w:t xml:space="preserve">. When that instance is </w:t>
      </w:r>
      <w:r>
        <w:t>launched</w:t>
      </w:r>
      <w:r w:rsidR="00BF0A93">
        <w:t>, it</w:t>
      </w:r>
      <w:r>
        <w:t xml:space="preserve"> bootstrap</w:t>
      </w:r>
      <w:r w:rsidR="00BF0A93">
        <w:t>s</w:t>
      </w:r>
      <w:r>
        <w:t xml:space="preserve"> itself by downloading scripts to install SQL</w:t>
      </w:r>
      <w:r w:rsidR="00BF0A93">
        <w:t xml:space="preserve">. Then </w:t>
      </w:r>
      <w:r>
        <w:t xml:space="preserve">finally </w:t>
      </w:r>
      <w:r w:rsidR="00BF0A93">
        <w:t xml:space="preserve">it </w:t>
      </w:r>
      <w:r>
        <w:t>restore</w:t>
      </w:r>
      <w:r w:rsidR="00BF0A93">
        <w:t>s</w:t>
      </w:r>
      <w:r>
        <w:t xml:space="preserve"> the Adventureworks database.</w:t>
      </w:r>
    </w:p>
    <w:p w14:paraId="5197BB5E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$userDataString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16"/>
          <w:szCs w:val="20"/>
        </w:rPr>
        <w:t>@"</w:t>
      </w:r>
    </w:p>
    <w:p w14:paraId="44FBD878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808080"/>
          <w:sz w:val="16"/>
          <w:szCs w:val="20"/>
        </w:rPr>
      </w:pPr>
      <w:r>
        <w:rPr>
          <w:rFonts w:ascii="Courier New" w:eastAsia="Times New Roman" w:hAnsi="Courier New" w:cs="Courier New"/>
          <w:color w:val="808080"/>
          <w:sz w:val="16"/>
          <w:szCs w:val="20"/>
        </w:rPr>
        <w:t>&lt;powershell&gt;</w:t>
      </w:r>
    </w:p>
    <w:p w14:paraId="0CAC4CD6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808080"/>
          <w:sz w:val="16"/>
          <w:szCs w:val="20"/>
        </w:rPr>
      </w:pPr>
      <w:r>
        <w:rPr>
          <w:rFonts w:ascii="Courier New" w:eastAsia="Times New Roman" w:hAnsi="Courier New" w:cs="Courier New"/>
          <w:color w:val="808080"/>
          <w:sz w:val="16"/>
          <w:szCs w:val="20"/>
        </w:rPr>
        <w:t>#Initialise New Volume</w:t>
      </w:r>
    </w:p>
    <w:p w14:paraId="490C6E08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808080"/>
          <w:sz w:val="16"/>
          <w:szCs w:val="20"/>
        </w:rPr>
      </w:pPr>
      <w:r>
        <w:rPr>
          <w:rFonts w:ascii="Courier New" w:eastAsia="Times New Roman" w:hAnsi="Courier New" w:cs="Courier New"/>
          <w:color w:val="808080"/>
          <w:sz w:val="16"/>
          <w:szCs w:val="20"/>
        </w:rPr>
        <w:t>Initialize-Disk -Number 1 -PartitionStyle GPT</w:t>
      </w:r>
    </w:p>
    <w:p w14:paraId="7CE5FCE6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808080"/>
          <w:sz w:val="16"/>
          <w:szCs w:val="20"/>
        </w:rPr>
      </w:pPr>
      <w:r>
        <w:rPr>
          <w:rFonts w:ascii="Courier New" w:eastAsia="Times New Roman" w:hAnsi="Courier New" w:cs="Courier New"/>
          <w:color w:val="808080"/>
          <w:sz w:val="16"/>
          <w:szCs w:val="20"/>
        </w:rPr>
        <w:t>New-Partition -DiskNumber 1 -AssignDriveLetter -UseMaximumSize</w:t>
      </w:r>
    </w:p>
    <w:p w14:paraId="1E23F526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808080"/>
          <w:sz w:val="16"/>
          <w:szCs w:val="20"/>
        </w:rPr>
      </w:pPr>
      <w:r>
        <w:rPr>
          <w:rFonts w:ascii="Courier New" w:eastAsia="Times New Roman" w:hAnsi="Courier New" w:cs="Courier New"/>
          <w:color w:val="808080"/>
          <w:sz w:val="16"/>
          <w:szCs w:val="20"/>
        </w:rPr>
        <w:t>Format-volume -DriveLetter D</w:t>
      </w:r>
    </w:p>
    <w:p w14:paraId="6480745D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808080"/>
          <w:sz w:val="16"/>
          <w:szCs w:val="20"/>
        </w:rPr>
      </w:pPr>
      <w:r>
        <w:rPr>
          <w:rFonts w:ascii="Courier New" w:eastAsia="Times New Roman" w:hAnsi="Courier New" w:cs="Courier New"/>
          <w:color w:val="808080"/>
          <w:sz w:val="16"/>
          <w:szCs w:val="20"/>
        </w:rPr>
        <w:t>#Bootstrap SQL Installation</w:t>
      </w:r>
    </w:p>
    <w:p w14:paraId="2EFD1184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808080"/>
          <w:sz w:val="16"/>
          <w:szCs w:val="20"/>
        </w:rPr>
      </w:pPr>
      <w:r>
        <w:rPr>
          <w:rFonts w:ascii="Courier New" w:eastAsia="Times New Roman" w:hAnsi="Courier New" w:cs="Courier New"/>
          <w:color w:val="808080"/>
          <w:sz w:val="16"/>
          <w:szCs w:val="20"/>
        </w:rPr>
        <w:t>Copy-S3Object -BucketName sql-backups-demo -Key scripts/Install-SQL-short.ps1 -LocalFile 'D:\\Install-SQL-short.ps1'  -Region 'us-east-1'</w:t>
      </w:r>
    </w:p>
    <w:p w14:paraId="3D95C6DA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808080"/>
          <w:sz w:val="16"/>
          <w:szCs w:val="20"/>
        </w:rPr>
      </w:pPr>
      <w:r>
        <w:rPr>
          <w:rFonts w:ascii="Courier New" w:eastAsia="Times New Roman" w:hAnsi="Courier New" w:cs="Courier New"/>
          <w:color w:val="808080"/>
          <w:sz w:val="16"/>
          <w:szCs w:val="20"/>
        </w:rPr>
        <w:t>D:\\Install-SQL-short.ps1</w:t>
      </w:r>
    </w:p>
    <w:p w14:paraId="35FA6121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808080"/>
          <w:sz w:val="16"/>
          <w:szCs w:val="20"/>
        </w:rPr>
      </w:pPr>
      <w:r>
        <w:rPr>
          <w:rFonts w:ascii="Courier New" w:eastAsia="Times New Roman" w:hAnsi="Courier New" w:cs="Courier New"/>
          <w:color w:val="808080"/>
          <w:sz w:val="16"/>
          <w:szCs w:val="20"/>
        </w:rPr>
        <w:t>#Restore AdventureWorks from S3</w:t>
      </w:r>
    </w:p>
    <w:p w14:paraId="616CF0D9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808080"/>
          <w:sz w:val="16"/>
          <w:szCs w:val="20"/>
        </w:rPr>
      </w:pPr>
      <w:r>
        <w:rPr>
          <w:rFonts w:ascii="Courier New" w:eastAsia="Times New Roman" w:hAnsi="Courier New" w:cs="Courier New"/>
          <w:color w:val="808080"/>
          <w:sz w:val="16"/>
          <w:szCs w:val="20"/>
        </w:rPr>
        <w:t>Copy-S3Object -BucketName sql-backups-demo -Key scripts/Restore-AdventureWorks.ps1 -LocalFile 'D:\\Restore-AdventureWorks.ps1'  -Region 'us-east-1'</w:t>
      </w:r>
    </w:p>
    <w:p w14:paraId="2B60A813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808080"/>
          <w:sz w:val="16"/>
          <w:szCs w:val="20"/>
        </w:rPr>
      </w:pPr>
      <w:r>
        <w:rPr>
          <w:rFonts w:ascii="Courier New" w:eastAsia="Times New Roman" w:hAnsi="Courier New" w:cs="Courier New"/>
          <w:color w:val="808080"/>
          <w:sz w:val="16"/>
          <w:szCs w:val="20"/>
        </w:rPr>
        <w:t>D:\\Restore-AdventureWorks.ps1</w:t>
      </w:r>
    </w:p>
    <w:p w14:paraId="361CA251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808080"/>
          <w:sz w:val="16"/>
          <w:szCs w:val="20"/>
        </w:rPr>
        <w:t>&lt;/powershell&gt;"@</w:t>
      </w:r>
    </w:p>
    <w:p w14:paraId="038BC6DC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000000"/>
          <w:sz w:val="16"/>
          <w:szCs w:val="20"/>
        </w:rPr>
      </w:pPr>
    </w:p>
    <w:p w14:paraId="245899B3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$EncodeUserData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[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System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Text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Encoding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]::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UTF8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GetBytes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$userDataString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)</w:t>
      </w:r>
    </w:p>
    <w:p w14:paraId="760D2F35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$userData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[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System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Convert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]::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ToBase64String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$EncodeUserData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)</w:t>
      </w:r>
    </w:p>
    <w:p w14:paraId="72D8F385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8000"/>
          <w:sz w:val="16"/>
          <w:szCs w:val="20"/>
        </w:rPr>
        <w:t>#Get Latest AMI</w:t>
      </w:r>
    </w:p>
    <w:p w14:paraId="08032B7B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$latestamiid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((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Get-EC2Image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Filter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@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{</w:t>
      </w:r>
      <w:r>
        <w:rPr>
          <w:rFonts w:ascii="Courier New" w:eastAsia="Times New Roman" w:hAnsi="Courier New" w:cs="Courier New"/>
          <w:color w:val="808080"/>
          <w:sz w:val="16"/>
          <w:szCs w:val="20"/>
        </w:rPr>
        <w:t>"Name"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=</w:t>
      </w:r>
      <w:r>
        <w:rPr>
          <w:rFonts w:ascii="Courier New" w:eastAsia="Times New Roman" w:hAnsi="Courier New" w:cs="Courier New"/>
          <w:color w:val="808080"/>
          <w:sz w:val="16"/>
          <w:szCs w:val="20"/>
        </w:rPr>
        <w:t>"platform"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;</w:t>
      </w:r>
      <w:r>
        <w:rPr>
          <w:rFonts w:ascii="Courier New" w:eastAsia="Times New Roman" w:hAnsi="Courier New" w:cs="Courier New"/>
          <w:color w:val="808080"/>
          <w:sz w:val="16"/>
          <w:szCs w:val="20"/>
        </w:rPr>
        <w:t>"Value"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=</w:t>
      </w:r>
      <w:r>
        <w:rPr>
          <w:rFonts w:ascii="Courier New" w:eastAsia="Times New Roman" w:hAnsi="Courier New" w:cs="Courier New"/>
          <w:color w:val="808080"/>
          <w:sz w:val="16"/>
          <w:szCs w:val="20"/>
        </w:rPr>
        <w:t>"windows"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}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|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where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{</w:t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$_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name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like </w:t>
      </w:r>
      <w:r>
        <w:rPr>
          <w:rFonts w:ascii="Courier New" w:eastAsia="Times New Roman" w:hAnsi="Courier New" w:cs="Courier New"/>
          <w:color w:val="808080"/>
          <w:sz w:val="16"/>
          <w:szCs w:val="20"/>
        </w:rPr>
        <w:t>"*2016*english*full*base*"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}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|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color w:val="0080FF"/>
          <w:sz w:val="16"/>
          <w:szCs w:val="20"/>
        </w:rPr>
        <w:t>sort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Property CreationDate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Descending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)[</w:t>
      </w:r>
      <w:r>
        <w:rPr>
          <w:rFonts w:ascii="Courier New" w:eastAsia="Times New Roman" w:hAnsi="Courier New" w:cs="Courier New"/>
          <w:color w:val="FF8000"/>
          <w:sz w:val="16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]).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imageid</w:t>
      </w:r>
    </w:p>
    <w:p w14:paraId="7CA7D264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000000"/>
          <w:sz w:val="16"/>
          <w:szCs w:val="20"/>
        </w:rPr>
      </w:pP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</w:p>
    <w:p w14:paraId="4D3F35D2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$reservation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New-EC2Instance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ImageId </w:t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$latestamiid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MinCount </w:t>
      </w:r>
      <w:r>
        <w:rPr>
          <w:rFonts w:ascii="Courier New" w:eastAsia="Times New Roman" w:hAnsi="Courier New" w:cs="Courier New"/>
          <w:color w:val="FF8000"/>
          <w:sz w:val="16"/>
          <w:szCs w:val="20"/>
        </w:rPr>
        <w:t>1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MaxCount </w:t>
      </w:r>
      <w:r>
        <w:rPr>
          <w:rFonts w:ascii="Courier New" w:eastAsia="Times New Roman" w:hAnsi="Courier New" w:cs="Courier New"/>
          <w:color w:val="FF8000"/>
          <w:sz w:val="16"/>
          <w:szCs w:val="20"/>
        </w:rPr>
        <w:t>1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InstanceType m4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large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KeyName </w:t>
      </w:r>
      <w:r>
        <w:rPr>
          <w:rFonts w:ascii="Courier New" w:eastAsia="Times New Roman" w:hAnsi="Courier New" w:cs="Courier New"/>
          <w:color w:val="808080"/>
          <w:sz w:val="16"/>
          <w:szCs w:val="20"/>
        </w:rPr>
        <w:t>"Prototyping(Virigina).pem"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SecurityGroup default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AvailabilityZone us-east-1a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Region us-east-1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InstanceProfile_Name UA-Role-Demo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UserData </w:t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$userData</w:t>
      </w:r>
    </w:p>
    <w:p w14:paraId="0D009DEC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000000"/>
          <w:sz w:val="16"/>
          <w:szCs w:val="20"/>
        </w:rPr>
      </w:pPr>
    </w:p>
    <w:p w14:paraId="6BB71809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8000"/>
          <w:sz w:val="16"/>
          <w:szCs w:val="20"/>
        </w:rPr>
        <w:t>#Get the instanceID of the running instance</w:t>
      </w:r>
    </w:p>
    <w:p w14:paraId="6A21FF0A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$InstanceId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Get-ec2instance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Filter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@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Name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16"/>
          <w:szCs w:val="20"/>
        </w:rPr>
        <w:t>"reservation-id"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Values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$reservation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ReservationId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}).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RunningInstance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[</w:t>
      </w:r>
      <w:r>
        <w:rPr>
          <w:rFonts w:ascii="Courier New" w:eastAsia="Times New Roman" w:hAnsi="Courier New" w:cs="Courier New"/>
          <w:color w:val="FF8000"/>
          <w:sz w:val="16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].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InstanceID</w:t>
      </w:r>
    </w:p>
    <w:p w14:paraId="35420085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000000"/>
          <w:sz w:val="16"/>
          <w:szCs w:val="20"/>
        </w:rPr>
      </w:pPr>
    </w:p>
    <w:p w14:paraId="401AB8A5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8000"/>
          <w:sz w:val="16"/>
          <w:szCs w:val="20"/>
        </w:rPr>
        <w:t>#Create New Volume for SQL Installation</w:t>
      </w:r>
    </w:p>
    <w:p w14:paraId="5C2A72F9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$newvolumnid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New-EC2Volume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Size </w:t>
      </w:r>
      <w:r>
        <w:rPr>
          <w:rFonts w:ascii="Courier New" w:eastAsia="Times New Roman" w:hAnsi="Courier New" w:cs="Courier New"/>
          <w:color w:val="FF8000"/>
          <w:sz w:val="16"/>
          <w:szCs w:val="20"/>
        </w:rPr>
        <w:t>100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AvailabilityZone us-east-1a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VolumeType gp2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Region us-east-1</w:t>
      </w:r>
    </w:p>
    <w:p w14:paraId="63899CE9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8000"/>
          <w:sz w:val="16"/>
          <w:szCs w:val="20"/>
        </w:rPr>
        <w:t xml:space="preserve">#Check Volume is OK Before Launching Instance </w:t>
      </w:r>
    </w:p>
    <w:p w14:paraId="31558A69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$volumecontinue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$true</w:t>
      </w:r>
    </w:p>
    <w:p w14:paraId="39ABA9F9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while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$volumecontinue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)</w:t>
      </w:r>
    </w:p>
    <w:p w14:paraId="09A48868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{</w:t>
      </w:r>
    </w:p>
    <w:p w14:paraId="0811B42F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$volumnestatus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Get-EC2VolumeStatus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VolumeId </w:t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$newvolumnid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VolumeId       </w:t>
      </w:r>
    </w:p>
    <w:p w14:paraId="2A3A1D9B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if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$volumnestatus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VolumeStatus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Status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ne </w:t>
      </w:r>
      <w:r>
        <w:rPr>
          <w:rFonts w:ascii="Courier New" w:eastAsia="Times New Roman" w:hAnsi="Courier New" w:cs="Courier New"/>
          <w:color w:val="808080"/>
          <w:sz w:val="16"/>
          <w:szCs w:val="20"/>
        </w:rPr>
        <w:t>"ok"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)</w:t>
      </w:r>
    </w:p>
    <w:p w14:paraId="128E956F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{</w:t>
      </w:r>
    </w:p>
    <w:p w14:paraId="030779CD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8000FF"/>
          <w:sz w:val="16"/>
          <w:szCs w:val="20"/>
        </w:rPr>
        <w:t>Start-Sleep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Milliseconds </w:t>
      </w:r>
      <w:r>
        <w:rPr>
          <w:rFonts w:ascii="Courier New" w:eastAsia="Times New Roman" w:hAnsi="Courier New" w:cs="Courier New"/>
          <w:color w:val="FF8000"/>
          <w:sz w:val="16"/>
          <w:szCs w:val="20"/>
        </w:rPr>
        <w:t>500</w:t>
      </w:r>
    </w:p>
    <w:p w14:paraId="50D862F9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}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</w:p>
    <w:p w14:paraId="1859B876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else</w:t>
      </w:r>
    </w:p>
    <w:p w14:paraId="450654B8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{</w:t>
      </w:r>
    </w:p>
    <w:p w14:paraId="1EECE61F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$volumecontinue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$false</w:t>
      </w:r>
    </w:p>
    <w:p w14:paraId="0144ED7C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6"/>
          <w:szCs w:val="20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}</w:t>
      </w:r>
    </w:p>
    <w:p w14:paraId="4C5766B1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}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</w:p>
    <w:p w14:paraId="500B7A6E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000000"/>
          <w:sz w:val="16"/>
          <w:szCs w:val="20"/>
        </w:rPr>
      </w:pP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Check Instance is Running before Mounting     </w:t>
      </w:r>
    </w:p>
    <w:p w14:paraId="6364A301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$continue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$true</w:t>
      </w:r>
    </w:p>
    <w:p w14:paraId="26CE3D6C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while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$continue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)</w:t>
      </w:r>
    </w:p>
    <w:p w14:paraId="51172CD4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{</w:t>
      </w:r>
    </w:p>
    <w:p w14:paraId="011F9DA2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$status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Get-EC2InstanceStatus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InstanceId </w:t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$InstanceId</w:t>
      </w:r>
    </w:p>
    <w:p w14:paraId="34EEF072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000000"/>
          <w:sz w:val="16"/>
          <w:szCs w:val="20"/>
        </w:rPr>
      </w:pP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</w:p>
    <w:p w14:paraId="4D8B1FC7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if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$status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InstanceState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Name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eq </w:t>
      </w:r>
      <w:r>
        <w:rPr>
          <w:rFonts w:ascii="Courier New" w:eastAsia="Times New Roman" w:hAnsi="Courier New" w:cs="Courier New"/>
          <w:color w:val="808080"/>
          <w:sz w:val="16"/>
          <w:szCs w:val="20"/>
        </w:rPr>
        <w:t>"running"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)</w:t>
      </w:r>
    </w:p>
    <w:p w14:paraId="6D4EFCE1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{</w:t>
      </w:r>
    </w:p>
    <w:p w14:paraId="0A483555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Add-EC2Volume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InstanceId </w:t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$InstanceId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VolumeId </w:t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$newvolumnid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VolumeId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Device xvdf</w:t>
      </w:r>
    </w:p>
    <w:p w14:paraId="0F32BF72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$continue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20"/>
        </w:rPr>
        <w:t>$false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</w:p>
    <w:p w14:paraId="28E7296B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}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</w:p>
    <w:p w14:paraId="472CBFC5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else</w:t>
      </w:r>
    </w:p>
    <w:p w14:paraId="1AC5B080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{</w:t>
      </w:r>
    </w:p>
    <w:p w14:paraId="2D10E05D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8000FF"/>
          <w:sz w:val="16"/>
          <w:szCs w:val="20"/>
        </w:rPr>
        <w:t>Start-Sleep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Milliseconds </w:t>
      </w:r>
      <w:r>
        <w:rPr>
          <w:rFonts w:ascii="Courier New" w:eastAsia="Times New Roman" w:hAnsi="Courier New" w:cs="Courier New"/>
          <w:color w:val="FF8000"/>
          <w:sz w:val="16"/>
          <w:szCs w:val="20"/>
        </w:rPr>
        <w:t>500</w:t>
      </w:r>
    </w:p>
    <w:p w14:paraId="7B7C1CA9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}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</w:p>
    <w:p w14:paraId="6364672B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}</w:t>
      </w:r>
    </w:p>
    <w:p w14:paraId="19DD15BD" w14:textId="77777777" w:rsidR="00C26C4D" w:rsidRDefault="00C26C4D" w:rsidP="00F25DE4">
      <w:pPr>
        <w:jc w:val="left"/>
      </w:pPr>
    </w:p>
    <w:p w14:paraId="3150EF99" w14:textId="27439034" w:rsidR="009E4AA1" w:rsidRDefault="008D7D66" w:rsidP="00416929">
      <w:pPr>
        <w:pStyle w:val="Heading2"/>
        <w:ind w:left="144"/>
        <w:jc w:val="left"/>
      </w:pPr>
      <w:r>
        <w:t>Install SQL and SSMS</w:t>
      </w:r>
    </w:p>
    <w:p w14:paraId="09048D76" w14:textId="60FE78C9" w:rsidR="00C54CF3" w:rsidRDefault="00C54CF3" w:rsidP="00F25DE4">
      <w:pPr>
        <w:jc w:val="left"/>
      </w:pPr>
      <w:r>
        <w:t>If you prefer</w:t>
      </w:r>
      <w:r w:rsidR="005E47D6">
        <w:t>,</w:t>
      </w:r>
      <w:r>
        <w:t xml:space="preserve"> you can source an </w:t>
      </w:r>
      <w:r w:rsidR="005E47D6">
        <w:t>Amazon Machine Image (</w:t>
      </w:r>
      <w:r>
        <w:t>AMI</w:t>
      </w:r>
      <w:r w:rsidR="005E47D6">
        <w:t>)</w:t>
      </w:r>
      <w:r>
        <w:t xml:space="preserve"> preconfigured with SQL Server</w:t>
      </w:r>
      <w:r w:rsidR="005E47D6">
        <w:t>. However,</w:t>
      </w:r>
      <w:r>
        <w:t xml:space="preserve"> in some cases you </w:t>
      </w:r>
      <w:r w:rsidR="00E3115C">
        <w:t>might</w:t>
      </w:r>
      <w:r>
        <w:t xml:space="preserve"> </w:t>
      </w:r>
      <w:r w:rsidR="00E3115C">
        <w:t>want</w:t>
      </w:r>
      <w:r>
        <w:t xml:space="preserve"> to have complete control over the installation.</w:t>
      </w:r>
    </w:p>
    <w:p w14:paraId="678A9F24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&lt;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powershell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&gt;</w:t>
      </w:r>
    </w:p>
    <w:p w14:paraId="4C080E94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8000"/>
          <w:sz w:val="16"/>
          <w:szCs w:val="20"/>
        </w:rPr>
        <w:t>#Initialise New Volume</w:t>
      </w:r>
    </w:p>
    <w:p w14:paraId="6C24302F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Initialize-Disk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Number </w:t>
      </w:r>
      <w:r>
        <w:rPr>
          <w:rFonts w:ascii="Courier New" w:eastAsia="Times New Roman" w:hAnsi="Courier New" w:cs="Courier New"/>
          <w:color w:val="FF8000"/>
          <w:sz w:val="16"/>
          <w:szCs w:val="20"/>
        </w:rPr>
        <w:t>1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PartitionStyle GPT</w:t>
      </w:r>
    </w:p>
    <w:p w14:paraId="435974E8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New-Partition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DiskNumber </w:t>
      </w:r>
      <w:r>
        <w:rPr>
          <w:rFonts w:ascii="Courier New" w:eastAsia="Times New Roman" w:hAnsi="Courier New" w:cs="Courier New"/>
          <w:color w:val="FF8000"/>
          <w:sz w:val="16"/>
          <w:szCs w:val="20"/>
        </w:rPr>
        <w:t>1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AssignDriveLetter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UseMaximumSize</w:t>
      </w:r>
    </w:p>
    <w:p w14:paraId="59E6CF9B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Format-volume 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DriveLetter D</w:t>
      </w:r>
    </w:p>
    <w:p w14:paraId="06B759A9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000000"/>
          <w:sz w:val="16"/>
          <w:szCs w:val="20"/>
        </w:rPr>
      </w:pPr>
    </w:p>
    <w:p w14:paraId="42F74E88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8000"/>
          <w:sz w:val="16"/>
          <w:szCs w:val="20"/>
        </w:rPr>
        <w:t>#Bootstrap SQL Installation</w:t>
      </w:r>
    </w:p>
    <w:p w14:paraId="248CA2B5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000000"/>
          <w:sz w:val="16"/>
          <w:szCs w:val="20"/>
        </w:rPr>
      </w:pP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Copy-S3Object </w:t>
      </w:r>
    </w:p>
    <w:p w14:paraId="424AB16D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BucketName sql-backups-demo </w:t>
      </w:r>
    </w:p>
    <w:p w14:paraId="46857ADD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Key scripts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/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Install-SQL-short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ps1 </w:t>
      </w:r>
    </w:p>
    <w:p w14:paraId="09C74914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LocalFile </w:t>
      </w:r>
      <w:r>
        <w:rPr>
          <w:rFonts w:ascii="Courier New" w:eastAsia="Times New Roman" w:hAnsi="Courier New" w:cs="Courier New"/>
          <w:color w:val="808080"/>
          <w:sz w:val="16"/>
          <w:szCs w:val="20"/>
        </w:rPr>
        <w:t>'D:\\Install-SQL-short.ps1'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</w:t>
      </w:r>
    </w:p>
    <w:p w14:paraId="3D4B411C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Region </w:t>
      </w:r>
      <w:r>
        <w:rPr>
          <w:rFonts w:ascii="Courier New" w:eastAsia="Times New Roman" w:hAnsi="Courier New" w:cs="Courier New"/>
          <w:color w:val="808080"/>
          <w:sz w:val="16"/>
          <w:szCs w:val="20"/>
        </w:rPr>
        <w:t>'us-east-1'</w:t>
      </w:r>
    </w:p>
    <w:p w14:paraId="0B0D9588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6"/>
          <w:szCs w:val="20"/>
        </w:rPr>
        <w:t>D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: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\\Install-SQL-short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ps1</w:t>
      </w:r>
    </w:p>
    <w:p w14:paraId="232E4B63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000000"/>
          <w:sz w:val="16"/>
          <w:szCs w:val="20"/>
        </w:rPr>
      </w:pPr>
    </w:p>
    <w:p w14:paraId="420EEBA8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8000"/>
          <w:sz w:val="16"/>
          <w:szCs w:val="20"/>
        </w:rPr>
        <w:t>#Restore AdventureWorks from S3</w:t>
      </w:r>
    </w:p>
    <w:p w14:paraId="51736BF0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000000"/>
          <w:sz w:val="16"/>
          <w:szCs w:val="20"/>
        </w:rPr>
      </w:pP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Copy-S3Object </w:t>
      </w:r>
    </w:p>
    <w:p w14:paraId="5400C335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BucketName sql-backups-demo </w:t>
      </w:r>
    </w:p>
    <w:p w14:paraId="3C4DAD1C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Key scripts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/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Restore-AdventureWorks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ps1 </w:t>
      </w:r>
    </w:p>
    <w:p w14:paraId="0AF6D162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LocalFile </w:t>
      </w:r>
      <w:r>
        <w:rPr>
          <w:rFonts w:ascii="Courier New" w:eastAsia="Times New Roman" w:hAnsi="Courier New" w:cs="Courier New"/>
          <w:color w:val="808080"/>
          <w:sz w:val="16"/>
          <w:szCs w:val="20"/>
        </w:rPr>
        <w:t>'D:\\Restore-AdventureWorks.ps1'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</w:p>
    <w:p w14:paraId="39CB57A5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Region </w:t>
      </w:r>
      <w:r>
        <w:rPr>
          <w:rFonts w:ascii="Courier New" w:eastAsia="Times New Roman" w:hAnsi="Courier New" w:cs="Courier New"/>
          <w:color w:val="808080"/>
          <w:sz w:val="16"/>
          <w:szCs w:val="20"/>
        </w:rPr>
        <w:t>'us-east-1'</w:t>
      </w:r>
    </w:p>
    <w:p w14:paraId="48EE33E0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6"/>
          <w:szCs w:val="20"/>
        </w:rPr>
        <w:t>D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: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\\Restore-AdventureWorks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ps1</w:t>
      </w:r>
    </w:p>
    <w:p w14:paraId="7548F788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&lt;/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powershell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&gt;</w:t>
      </w:r>
    </w:p>
    <w:p w14:paraId="56E9EF35" w14:textId="77777777" w:rsidR="00C26C4D" w:rsidRDefault="00C26C4D" w:rsidP="00F25DE4">
      <w:pPr>
        <w:jc w:val="left"/>
      </w:pPr>
    </w:p>
    <w:p w14:paraId="6E9EA85C" w14:textId="76223A85" w:rsidR="008D7D66" w:rsidRDefault="008D7D66" w:rsidP="00F25DE4">
      <w:pPr>
        <w:jc w:val="left"/>
      </w:pPr>
      <w:r>
        <w:t>For the purposes of this example</w:t>
      </w:r>
      <w:r w:rsidR="009E35AA">
        <w:t>,</w:t>
      </w:r>
      <w:r>
        <w:t xml:space="preserve"> I am using a </w:t>
      </w:r>
      <w:r w:rsidRPr="00416929">
        <w:rPr>
          <w:rFonts w:ascii="Consolas" w:hAnsi="Consolas"/>
          <w:sz w:val="20"/>
        </w:rPr>
        <w:t>ConfigurationFile.ini</w:t>
      </w:r>
      <w:r>
        <w:t xml:space="preserve"> </w:t>
      </w:r>
      <w:r w:rsidR="005E47D6">
        <w:t xml:space="preserve">file </w:t>
      </w:r>
      <w:r>
        <w:t xml:space="preserve">to perform the silent install. </w:t>
      </w:r>
      <w:r w:rsidR="005E47D6">
        <w:t xml:space="preserve">You can find details </w:t>
      </w:r>
      <w:r>
        <w:t xml:space="preserve">about this approach </w:t>
      </w:r>
      <w:r w:rsidR="009E35AA">
        <w:t>in</w:t>
      </w:r>
      <w:r>
        <w:t xml:space="preserve"> </w:t>
      </w:r>
      <w:hyperlink r:id="rId31" w:history="1">
        <w:r w:rsidR="005E47D6">
          <w:rPr>
            <w:rStyle w:val="Hyperlink"/>
          </w:rPr>
          <w:t>the Microsoft documentation</w:t>
        </w:r>
      </w:hyperlink>
      <w:r>
        <w:t>.</w:t>
      </w:r>
    </w:p>
    <w:p w14:paraId="7B65681A" w14:textId="2CC97F52" w:rsidR="008D7D66" w:rsidRDefault="008D7D66" w:rsidP="00F25DE4">
      <w:pPr>
        <w:jc w:val="left"/>
      </w:pPr>
      <w:r>
        <w:t xml:space="preserve">The PowerShell for the SQL installation is shown </w:t>
      </w:r>
      <w:r w:rsidR="005E47D6">
        <w:t>following. T</w:t>
      </w:r>
      <w:r>
        <w:t>he installations are source</w:t>
      </w:r>
      <w:r w:rsidR="005E47D6">
        <w:t>d</w:t>
      </w:r>
      <w:r>
        <w:t xml:space="preserve"> directly from Microsoft</w:t>
      </w:r>
      <w:r w:rsidR="005E47D6">
        <w:t>.</w:t>
      </w:r>
      <w:r w:rsidR="00B94F14">
        <w:t xml:space="preserve"> </w:t>
      </w:r>
      <w:r w:rsidR="009E35AA">
        <w:t xml:space="preserve">I tailored </w:t>
      </w:r>
      <w:r w:rsidRPr="00416929">
        <w:rPr>
          <w:rFonts w:ascii="Consolas" w:hAnsi="Consolas"/>
          <w:sz w:val="20"/>
        </w:rPr>
        <w:t>ConfigurationFile.ini</w:t>
      </w:r>
      <w:r>
        <w:t xml:space="preserve"> to my needs and downloaded from S3.</w:t>
      </w:r>
    </w:p>
    <w:p w14:paraId="4574DBED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8000"/>
          <w:sz w:val="14"/>
          <w:szCs w:val="20"/>
        </w:rPr>
        <w:t>#Helper Functions</w:t>
      </w:r>
    </w:p>
    <w:p w14:paraId="2F25DD94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FF"/>
          <w:sz w:val="14"/>
          <w:szCs w:val="20"/>
        </w:rPr>
        <w:t>function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Create-Folder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{</w:t>
      </w:r>
    </w:p>
    <w:p w14:paraId="5AB23F5F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 Param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([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>string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]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$path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)</w:t>
      </w:r>
    </w:p>
    <w:p w14:paraId="0335F9BB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14"/>
          <w:szCs w:val="20"/>
        </w:rPr>
        <w:t>if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((</w:t>
      </w:r>
      <w:r>
        <w:rPr>
          <w:rFonts w:ascii="Courier New" w:eastAsia="Times New Roman" w:hAnsi="Courier New" w:cs="Courier New"/>
          <w:color w:val="8000FF"/>
          <w:sz w:val="14"/>
          <w:szCs w:val="20"/>
        </w:rPr>
        <w:t>Test-Path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$path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eq 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$false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</w:p>
    <w:p w14:paraId="48BA22B8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{</w:t>
      </w:r>
    </w:p>
    <w:p w14:paraId="27D2D7FF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8000FF"/>
          <w:sz w:val="14"/>
          <w:szCs w:val="20"/>
        </w:rPr>
        <w:t>Write-Host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$path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+</w:t>
      </w:r>
      <w:r>
        <w:rPr>
          <w:rFonts w:ascii="Courier New" w:eastAsia="Times New Roman" w:hAnsi="Courier New" w:cs="Courier New"/>
          <w:color w:val="808080"/>
          <w:sz w:val="14"/>
          <w:szCs w:val="20"/>
        </w:rPr>
        <w:t>' doesn''t exist. Creating now..'</w:t>
      </w:r>
    </w:p>
    <w:p w14:paraId="5EB51260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8000FF"/>
          <w:sz w:val="14"/>
          <w:szCs w:val="20"/>
        </w:rPr>
        <w:t>New-Item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ItemType </w:t>
      </w:r>
      <w:r>
        <w:rPr>
          <w:rFonts w:ascii="Courier New" w:eastAsia="Times New Roman" w:hAnsi="Courier New" w:cs="Courier New"/>
          <w:color w:val="808080"/>
          <w:sz w:val="14"/>
          <w:szCs w:val="20"/>
        </w:rPr>
        <w:t>'directory'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Path 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$path</w:t>
      </w:r>
    </w:p>
    <w:p w14:paraId="638EC451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}</w:t>
      </w:r>
    </w:p>
    <w:p w14:paraId="770E304A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}</w:t>
      </w:r>
    </w:p>
    <w:p w14:paraId="765F710E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000000"/>
          <w:sz w:val="14"/>
          <w:szCs w:val="20"/>
        </w:rPr>
      </w:pPr>
    </w:p>
    <w:p w14:paraId="46810EC3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FF"/>
          <w:sz w:val="14"/>
          <w:szCs w:val="20"/>
        </w:rPr>
        <w:t>function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Download-File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{</w:t>
      </w:r>
    </w:p>
    <w:p w14:paraId="60201F3C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 Param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([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>string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]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$src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[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>string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]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$dst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)</w:t>
      </w:r>
    </w:p>
    <w:p w14:paraId="4B5B3D2D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000000"/>
          <w:sz w:val="14"/>
          <w:szCs w:val="20"/>
        </w:rPr>
      </w:pPr>
    </w:p>
    <w:p w14:paraId="0646D545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(</w:t>
      </w:r>
      <w:r>
        <w:rPr>
          <w:rFonts w:ascii="Courier New" w:eastAsia="Times New Roman" w:hAnsi="Courier New" w:cs="Courier New"/>
          <w:color w:val="8000FF"/>
          <w:sz w:val="14"/>
          <w:szCs w:val="20"/>
        </w:rPr>
        <w:t>New-Object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System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>Net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>WebClient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).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>DownloadFile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$src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,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$dst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)</w:t>
      </w:r>
    </w:p>
    <w:p w14:paraId="66707D73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8000"/>
          <w:sz w:val="14"/>
          <w:szCs w:val="20"/>
        </w:rPr>
        <w:t>#Invoke-WebRequest $src -OutFile $dst</w:t>
      </w:r>
    </w:p>
    <w:p w14:paraId="04898643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}</w:t>
      </w:r>
    </w:p>
    <w:p w14:paraId="2AF077E1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000000"/>
          <w:sz w:val="14"/>
          <w:szCs w:val="20"/>
        </w:rPr>
      </w:pPr>
    </w:p>
    <w:p w14:paraId="6633CDC6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$setupFolder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14"/>
          <w:szCs w:val="20"/>
        </w:rPr>
        <w:t>'D:\installs'</w:t>
      </w:r>
    </w:p>
    <w:p w14:paraId="6C6A195E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Create-Folder 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$setupFolder</w:t>
      </w:r>
    </w:p>
    <w:p w14:paraId="3D5C0F54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Create-Folder 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$setupFolder</w:t>
      </w:r>
      <w:r>
        <w:rPr>
          <w:rFonts w:ascii="Courier New" w:eastAsia="Times New Roman" w:hAnsi="Courier New" w:cs="Courier New"/>
          <w:color w:val="808080"/>
          <w:sz w:val="14"/>
          <w:szCs w:val="20"/>
        </w:rPr>
        <w:t>'\sqlbi'</w:t>
      </w:r>
    </w:p>
    <w:p w14:paraId="0FC4DDD0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Create-Folder 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$setupFolder</w:t>
      </w:r>
      <w:r>
        <w:rPr>
          <w:rFonts w:ascii="Courier New" w:eastAsia="Times New Roman" w:hAnsi="Courier New" w:cs="Courier New"/>
          <w:color w:val="808080"/>
          <w:sz w:val="14"/>
          <w:szCs w:val="20"/>
        </w:rPr>
        <w:t>'\sqlbi\datasets'</w:t>
      </w:r>
    </w:p>
    <w:p w14:paraId="0E7E354E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Create-Folder 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$setupFolder</w:t>
      </w:r>
      <w:r>
        <w:rPr>
          <w:rFonts w:ascii="Courier New" w:eastAsia="Times New Roman" w:hAnsi="Courier New" w:cs="Courier New"/>
          <w:color w:val="808080"/>
          <w:sz w:val="14"/>
          <w:szCs w:val="20"/>
        </w:rPr>
        <w:t>'\sqlbi\installations'</w:t>
      </w:r>
    </w:p>
    <w:p w14:paraId="1ACFA26B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$setupFolder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color w:val="8000FF"/>
          <w:sz w:val="14"/>
          <w:szCs w:val="20"/>
        </w:rPr>
        <w:t>Join-Path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Path 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$setupFolder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ChildPath </w:t>
      </w:r>
      <w:r>
        <w:rPr>
          <w:rFonts w:ascii="Courier New" w:eastAsia="Times New Roman" w:hAnsi="Courier New" w:cs="Courier New"/>
          <w:color w:val="808080"/>
          <w:sz w:val="14"/>
          <w:szCs w:val="20"/>
        </w:rPr>
        <w:t>'\sqlbi\installations'</w:t>
      </w:r>
    </w:p>
    <w:p w14:paraId="2A969560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(</w:t>
      </w:r>
      <w:r>
        <w:rPr>
          <w:rFonts w:ascii="Courier New" w:eastAsia="Times New Roman" w:hAnsi="Courier New" w:cs="Courier New"/>
          <w:color w:val="8000FF"/>
          <w:sz w:val="14"/>
          <w:szCs w:val="20"/>
        </w:rPr>
        <w:t>Get-Content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$setupFolder</w:t>
      </w:r>
      <w:r>
        <w:rPr>
          <w:rFonts w:ascii="Courier New" w:eastAsia="Times New Roman" w:hAnsi="Courier New" w:cs="Courier New"/>
          <w:color w:val="808080"/>
          <w:sz w:val="14"/>
          <w:szCs w:val="20"/>
        </w:rPr>
        <w:t>'\ConfigurationFile.ini'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).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>replace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14"/>
          <w:szCs w:val="20"/>
        </w:rPr>
        <w:t>'USERNAMETBR'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$env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: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>computername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+</w:t>
      </w:r>
      <w:r>
        <w:rPr>
          <w:rFonts w:ascii="Courier New" w:eastAsia="Times New Roman" w:hAnsi="Courier New" w:cs="Courier New"/>
          <w:color w:val="808080"/>
          <w:sz w:val="14"/>
          <w:szCs w:val="20"/>
        </w:rPr>
        <w:t>'\'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+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$env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: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>username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|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color w:val="8000FF"/>
          <w:sz w:val="14"/>
          <w:szCs w:val="20"/>
        </w:rPr>
        <w:t>Set-Content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$setupFolder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>\ConfigurationFile_local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>ini</w:t>
      </w:r>
    </w:p>
    <w:p w14:paraId="6DED47AF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Copy-S3Object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BucketName sql-backups-demo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>Key scripts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/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>ConfigurationFile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ini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LocalFile 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$setupFolder</w:t>
      </w:r>
      <w:r>
        <w:rPr>
          <w:rFonts w:ascii="Courier New" w:eastAsia="Times New Roman" w:hAnsi="Courier New" w:cs="Courier New"/>
          <w:color w:val="808080"/>
          <w:sz w:val="14"/>
          <w:szCs w:val="20"/>
        </w:rPr>
        <w:t>'\ConfigurationFile.ini'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Region </w:t>
      </w:r>
      <w:r>
        <w:rPr>
          <w:rFonts w:ascii="Courier New" w:eastAsia="Times New Roman" w:hAnsi="Courier New" w:cs="Courier New"/>
          <w:color w:val="808080"/>
          <w:sz w:val="14"/>
          <w:szCs w:val="20"/>
        </w:rPr>
        <w:t>'us-east-1'</w:t>
      </w:r>
    </w:p>
    <w:p w14:paraId="42E3ED2D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000000"/>
          <w:sz w:val="14"/>
          <w:szCs w:val="20"/>
        </w:rPr>
      </w:pPr>
    </w:p>
    <w:p w14:paraId="3D0EA0B4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Download-File </w:t>
      </w:r>
      <w:r>
        <w:rPr>
          <w:rFonts w:ascii="Courier New" w:eastAsia="Times New Roman" w:hAnsi="Courier New" w:cs="Courier New"/>
          <w:color w:val="808080"/>
          <w:sz w:val="14"/>
          <w:szCs w:val="20"/>
        </w:rPr>
        <w:t>'</w:t>
      </w:r>
      <w:r>
        <w:rPr>
          <w:rFonts w:ascii="Courier New" w:eastAsia="Times New Roman" w:hAnsi="Courier New" w:cs="Courier New"/>
          <w:color w:val="808080"/>
          <w:sz w:val="14"/>
          <w:szCs w:val="20"/>
          <w:u w:val="single"/>
        </w:rPr>
        <w:t>https://go.microsoft.com/fwlink/?LinkID=799012</w:t>
      </w:r>
      <w:r>
        <w:rPr>
          <w:rFonts w:ascii="Courier New" w:eastAsia="Times New Roman" w:hAnsi="Courier New" w:cs="Courier New"/>
          <w:color w:val="808080"/>
          <w:sz w:val="14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$setupFolder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>\SQLServer2016-SSEI-Expr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>exe</w:t>
      </w:r>
    </w:p>
    <w:p w14:paraId="7537EC8F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Download-File </w:t>
      </w:r>
      <w:r>
        <w:rPr>
          <w:rFonts w:ascii="Courier New" w:eastAsia="Times New Roman" w:hAnsi="Courier New" w:cs="Courier New"/>
          <w:color w:val="808080"/>
          <w:sz w:val="14"/>
          <w:szCs w:val="20"/>
        </w:rPr>
        <w:t>'</w:t>
      </w:r>
      <w:r>
        <w:rPr>
          <w:rFonts w:ascii="Courier New" w:eastAsia="Times New Roman" w:hAnsi="Courier New" w:cs="Courier New"/>
          <w:color w:val="808080"/>
          <w:sz w:val="14"/>
          <w:szCs w:val="20"/>
          <w:u w:val="single"/>
        </w:rPr>
        <w:t>https://download.microsoft.com/download/3/1/D/31D734E0-BFE8-4C33-A9DE-2392808ADEE6/SSMS-Setup-ENU.exe</w:t>
      </w:r>
      <w:r>
        <w:rPr>
          <w:rFonts w:ascii="Courier New" w:eastAsia="Times New Roman" w:hAnsi="Courier New" w:cs="Courier New"/>
          <w:color w:val="808080"/>
          <w:sz w:val="14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$setupFolder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>\SSMS-Setup-ENU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>exe</w:t>
      </w:r>
    </w:p>
    <w:p w14:paraId="7D7B1B9D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000000"/>
          <w:sz w:val="14"/>
          <w:szCs w:val="20"/>
        </w:rPr>
      </w:pPr>
    </w:p>
    <w:p w14:paraId="76DF4500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(</w:t>
      </w:r>
      <w:r>
        <w:rPr>
          <w:rFonts w:ascii="Courier New" w:eastAsia="Times New Roman" w:hAnsi="Courier New" w:cs="Courier New"/>
          <w:color w:val="8000FF"/>
          <w:sz w:val="14"/>
          <w:szCs w:val="20"/>
        </w:rPr>
        <w:t>Get-Content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$setupFolder</w:t>
      </w:r>
      <w:r>
        <w:rPr>
          <w:rFonts w:ascii="Courier New" w:eastAsia="Times New Roman" w:hAnsi="Courier New" w:cs="Courier New"/>
          <w:color w:val="808080"/>
          <w:sz w:val="14"/>
          <w:szCs w:val="20"/>
        </w:rPr>
        <w:t>'\ConfigurationFile.ini'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).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>replace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14"/>
          <w:szCs w:val="20"/>
        </w:rPr>
        <w:t>'USERNAMETBR'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$env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: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>computername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+</w:t>
      </w:r>
      <w:r>
        <w:rPr>
          <w:rFonts w:ascii="Courier New" w:eastAsia="Times New Roman" w:hAnsi="Courier New" w:cs="Courier New"/>
          <w:color w:val="808080"/>
          <w:sz w:val="14"/>
          <w:szCs w:val="20"/>
        </w:rPr>
        <w:t>'\'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+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$env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: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>username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|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color w:val="8000FF"/>
          <w:sz w:val="14"/>
          <w:szCs w:val="20"/>
        </w:rPr>
        <w:t>Set-Content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$setupFolder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>\ConfigurationFile_local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>ini</w:t>
      </w:r>
    </w:p>
    <w:p w14:paraId="6E6711A6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000000"/>
          <w:sz w:val="14"/>
          <w:szCs w:val="20"/>
        </w:rPr>
      </w:pPr>
    </w:p>
    <w:p w14:paraId="031D08DE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$localconfigfilepath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$setupFolder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+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14"/>
          <w:szCs w:val="20"/>
        </w:rPr>
        <w:t>'\ConfigurationFile_local.ini'</w:t>
      </w:r>
    </w:p>
    <w:p w14:paraId="0BE9CDFF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$argulist1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14"/>
          <w:szCs w:val="20"/>
        </w:rPr>
        <w:t>'/ConfigurationFile='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+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$localconfigfilepath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</w:p>
    <w:p w14:paraId="23905C99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$argulist2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14"/>
          <w:szCs w:val="20"/>
        </w:rPr>
        <w:t>'/MediaPath='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+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$setupFolder</w:t>
      </w:r>
    </w:p>
    <w:p w14:paraId="743D2373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8000FF"/>
          <w:sz w:val="14"/>
          <w:szCs w:val="20"/>
        </w:rPr>
        <w:t>Write-Host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14"/>
          <w:szCs w:val="20"/>
        </w:rPr>
        <w:t>'Installing SQL Server..'</w:t>
      </w:r>
    </w:p>
    <w:p w14:paraId="6885E77A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Start-Process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FilePath 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$setupFolder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>\SQLServer2016-SSEI-Expr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exe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ArgumentList 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$argulist1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$argulist2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14"/>
          <w:szCs w:val="20"/>
        </w:rPr>
        <w:t>'/IAcceptSqlServerLicenseTerms'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>Wait</w:t>
      </w:r>
    </w:p>
    <w:p w14:paraId="740E1CBE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000000"/>
          <w:sz w:val="14"/>
          <w:szCs w:val="20"/>
        </w:rPr>
      </w:pPr>
    </w:p>
    <w:p w14:paraId="5C7194AA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8000FF"/>
          <w:sz w:val="14"/>
          <w:szCs w:val="20"/>
        </w:rPr>
        <w:t>Write-Host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14"/>
          <w:szCs w:val="20"/>
        </w:rPr>
        <w:t>'Installing SSMS..'</w:t>
      </w:r>
    </w:p>
    <w:p w14:paraId="0C61307A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Start-Process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FilePath 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$setupFolder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>\SSMS-Setup-ENU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exe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ArgumentList </w:t>
      </w:r>
      <w:r>
        <w:rPr>
          <w:rFonts w:ascii="Courier New" w:eastAsia="Times New Roman" w:hAnsi="Courier New" w:cs="Courier New"/>
          <w:color w:val="808080"/>
          <w:sz w:val="14"/>
          <w:szCs w:val="20"/>
        </w:rPr>
        <w:t>'/install'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,</w:t>
      </w:r>
      <w:r>
        <w:rPr>
          <w:rFonts w:ascii="Courier New" w:eastAsia="Times New Roman" w:hAnsi="Courier New" w:cs="Courier New"/>
          <w:color w:val="808080"/>
          <w:sz w:val="14"/>
          <w:szCs w:val="20"/>
        </w:rPr>
        <w:t>'/passive'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>Wait</w:t>
      </w:r>
    </w:p>
    <w:p w14:paraId="078D6F52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000000"/>
          <w:sz w:val="14"/>
          <w:szCs w:val="20"/>
        </w:rPr>
      </w:pPr>
    </w:p>
    <w:p w14:paraId="57F45CB4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8000FF"/>
          <w:sz w:val="14"/>
          <w:szCs w:val="20"/>
        </w:rPr>
        <w:t>Add-PSSnapin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SqlServerCmdletSnapin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*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ErrorAction SilentlyContinue   </w:t>
      </w:r>
    </w:p>
    <w:p w14:paraId="54953CE8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Import-Module SQLPS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WarningAction SilentlyContinue  </w:t>
      </w:r>
    </w:p>
    <w:p w14:paraId="7C4E701C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000000"/>
          <w:sz w:val="14"/>
          <w:szCs w:val="20"/>
        </w:rPr>
      </w:pPr>
    </w:p>
    <w:p w14:paraId="682FEE96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8000FF"/>
          <w:sz w:val="14"/>
          <w:szCs w:val="20"/>
        </w:rPr>
        <w:t>Write-Host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14"/>
          <w:szCs w:val="20"/>
        </w:rPr>
        <w:t>'Installation completed.'</w:t>
      </w:r>
    </w:p>
    <w:p w14:paraId="49DBB491" w14:textId="26F2A371" w:rsidR="008D7D66" w:rsidRDefault="008D7D66" w:rsidP="00F25DE4">
      <w:pPr>
        <w:jc w:val="left"/>
      </w:pPr>
    </w:p>
    <w:p w14:paraId="2803070D" w14:textId="77777777" w:rsidR="008D7D66" w:rsidRDefault="008D7D66" w:rsidP="00416929">
      <w:pPr>
        <w:pStyle w:val="Heading2"/>
        <w:ind w:left="144"/>
        <w:jc w:val="left"/>
      </w:pPr>
      <w:r>
        <w:t>Restore the Adventureworks database uploaded to S3</w:t>
      </w:r>
    </w:p>
    <w:p w14:paraId="385A6CA2" w14:textId="1AB2EFFF" w:rsidR="009E6316" w:rsidRDefault="009E6316" w:rsidP="00F25DE4">
      <w:pPr>
        <w:jc w:val="left"/>
      </w:pPr>
      <w:r>
        <w:t xml:space="preserve">Once the SQL installation is complete, I query </w:t>
      </w:r>
      <w:r w:rsidR="000408BF">
        <w:t xml:space="preserve">to check </w:t>
      </w:r>
      <w:r>
        <w:t xml:space="preserve">the SQL Server service is running before I attempt to do the restore. </w:t>
      </w:r>
      <w:hyperlink r:id="rId32" w:history="1">
        <w:r w:rsidR="009E35AA">
          <w:rPr>
            <w:rStyle w:val="Hyperlink"/>
          </w:rPr>
          <w:t>An excellent PowerShell script by Brenton Blawat</w:t>
        </w:r>
      </w:hyperlink>
      <w:r>
        <w:t xml:space="preserve"> shows how to keep querying for a service over a set period before attempting to use it.</w:t>
      </w:r>
    </w:p>
    <w:p w14:paraId="00064A0A" w14:textId="5DADD9CF" w:rsidR="00214F06" w:rsidRDefault="009E35AA" w:rsidP="00416929">
      <w:r>
        <w:t xml:space="preserve">The </w:t>
      </w:r>
      <w:r w:rsidR="00D2765F" w:rsidRPr="00416929">
        <w:t>PowerShell</w:t>
      </w:r>
      <w:r w:rsidR="00214F06" w:rsidRPr="00416929">
        <w:t xml:space="preserve"> </w:t>
      </w:r>
      <w:r w:rsidRPr="00416929">
        <w:t>command</w:t>
      </w:r>
      <w:r>
        <w:t xml:space="preserve"> is following</w:t>
      </w:r>
      <w:r w:rsidR="00214F06" w:rsidRPr="00416929">
        <w:t>:</w:t>
      </w:r>
    </w:p>
    <w:p w14:paraId="6410093C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FF"/>
          <w:sz w:val="12"/>
          <w:szCs w:val="20"/>
        </w:rPr>
        <w:t>function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Restore-Database</w:t>
      </w:r>
    </w:p>
    <w:p w14:paraId="563F2793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{</w:t>
      </w:r>
    </w:p>
    <w:p w14:paraId="4FDE1801" w14:textId="77777777" w:rsidR="00C26C4D" w:rsidRDefault="00C26C4D" w:rsidP="00C26C4D">
      <w:pPr>
        <w:shd w:val="clear" w:color="auto" w:fill="E7E6E6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8000"/>
          <w:sz w:val="12"/>
          <w:szCs w:val="20"/>
        </w:rPr>
        <w:t># Create Data locations</w:t>
      </w:r>
    </w:p>
    <w:p w14:paraId="164BC3E5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$path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12"/>
          <w:szCs w:val="20"/>
        </w:rPr>
        <w:t>"D:\DATA\"</w:t>
      </w:r>
    </w:p>
    <w:p w14:paraId="73A6E063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12"/>
          <w:szCs w:val="20"/>
        </w:rPr>
        <w:t>If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(!(</w:t>
      </w:r>
      <w:r>
        <w:rPr>
          <w:rFonts w:ascii="Courier New" w:eastAsia="Times New Roman" w:hAnsi="Courier New" w:cs="Courier New"/>
          <w:color w:val="8000FF"/>
          <w:sz w:val="12"/>
          <w:szCs w:val="20"/>
        </w:rPr>
        <w:t>test-path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$path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))</w:t>
      </w:r>
    </w:p>
    <w:p w14:paraId="63FB18A5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{</w:t>
      </w:r>
    </w:p>
    <w:p w14:paraId="32ED5453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    </w:t>
      </w:r>
      <w:r>
        <w:rPr>
          <w:rFonts w:ascii="Courier New" w:eastAsia="Times New Roman" w:hAnsi="Courier New" w:cs="Courier New"/>
          <w:color w:val="8000FF"/>
          <w:sz w:val="12"/>
          <w:szCs w:val="20"/>
        </w:rPr>
        <w:t>New-Item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ItemType Directory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Force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Path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$path</w:t>
      </w:r>
    </w:p>
    <w:p w14:paraId="55C8BA95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}</w:t>
      </w:r>
    </w:p>
    <w:p w14:paraId="10AADC72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8000"/>
          <w:sz w:val="12"/>
          <w:szCs w:val="20"/>
        </w:rPr>
        <w:t>#Load Assemblies Required for Restore</w:t>
      </w:r>
    </w:p>
    <w:p w14:paraId="05D7ADA0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[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>reflection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>assembly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]::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>LoadWithPartialName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12"/>
          <w:szCs w:val="20"/>
        </w:rPr>
        <w:t>"Microsoft.SqlServer.Smo"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)</w:t>
      </w:r>
    </w:p>
    <w:p w14:paraId="3E2C8D0C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[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>System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>Reflection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>Assembly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]::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>LoadWithPartialName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12"/>
          <w:szCs w:val="20"/>
        </w:rPr>
        <w:t>"Microsoft.SqlServer.SmoExtended"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|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color w:val="8000FF"/>
          <w:sz w:val="12"/>
          <w:szCs w:val="20"/>
        </w:rPr>
        <w:t>Out-Null</w:t>
      </w:r>
    </w:p>
    <w:p w14:paraId="4E2BC87F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[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>Reflection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>Assembly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]::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>LoadWithPartialName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12"/>
          <w:szCs w:val="20"/>
        </w:rPr>
        <w:t>"Microsoft.SqlServer.ConnectionInfo"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|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color w:val="8000FF"/>
          <w:sz w:val="12"/>
          <w:szCs w:val="20"/>
        </w:rPr>
        <w:t>Out-Null</w:t>
      </w:r>
    </w:p>
    <w:p w14:paraId="00B78064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[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>Reflection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>Assembly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]::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>LoadWithPartialName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12"/>
          <w:szCs w:val="20"/>
        </w:rPr>
        <w:t>"Microsoft.SqlServer.SmoEnum"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|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color w:val="8000FF"/>
          <w:sz w:val="12"/>
          <w:szCs w:val="20"/>
        </w:rPr>
        <w:t>Out-Null</w:t>
      </w:r>
    </w:p>
    <w:p w14:paraId="1AC51E0C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8000"/>
          <w:sz w:val="12"/>
          <w:szCs w:val="20"/>
        </w:rPr>
        <w:t>#Create server object and set timeout to 0 to avoid restore time out</w:t>
      </w:r>
    </w:p>
    <w:p w14:paraId="171E8229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$server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color w:val="8000FF"/>
          <w:sz w:val="12"/>
          <w:szCs w:val="20"/>
        </w:rPr>
        <w:t>New-Object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12"/>
          <w:szCs w:val="20"/>
        </w:rPr>
        <w:t>"Microsoft.SqlServer.Management.Smo.Server"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$dbInstance</w:t>
      </w:r>
    </w:p>
    <w:p w14:paraId="08742F09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$server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>ConnectionContext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StatementTimeout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color w:val="FF8000"/>
          <w:sz w:val="12"/>
          <w:szCs w:val="20"/>
        </w:rPr>
        <w:t>0</w:t>
      </w:r>
    </w:p>
    <w:p w14:paraId="6C3D16B7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$MachineName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(</w:t>
      </w:r>
      <w:r>
        <w:rPr>
          <w:rFonts w:ascii="Courier New" w:eastAsia="Times New Roman" w:hAnsi="Courier New" w:cs="Courier New"/>
          <w:color w:val="8000FF"/>
          <w:sz w:val="12"/>
          <w:szCs w:val="20"/>
        </w:rPr>
        <w:t>Get-WmiObject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Class Win32_ComputerSystem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>Property Name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).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Name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+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12"/>
          <w:szCs w:val="20"/>
        </w:rPr>
        <w:t>'\SQLEXPRESS</w:t>
      </w:r>
    </w:p>
    <w:p w14:paraId="7E9D53A4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$RelocateData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color w:val="8000FF"/>
          <w:sz w:val="12"/>
          <w:szCs w:val="20"/>
        </w:rPr>
        <w:t>New-Object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Microsoft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>SqlServer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>Management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>Smo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>RelocateFile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12"/>
          <w:szCs w:val="20"/>
        </w:rPr>
        <w:t>"AdventureWorks_Data"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12"/>
          <w:szCs w:val="20"/>
        </w:rPr>
        <w:t>"D:\DATA\AdventureWorks_Data.mdf"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</w:p>
    <w:p w14:paraId="749EA50C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$RelocateLog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color w:val="8000FF"/>
          <w:sz w:val="12"/>
          <w:szCs w:val="20"/>
        </w:rPr>
        <w:t>New-Object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Microsoft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>SqlServer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>Management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>Smo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>RelocateFile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12"/>
          <w:szCs w:val="20"/>
        </w:rPr>
        <w:t>"AdventureWorks_Log"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12"/>
          <w:szCs w:val="20"/>
        </w:rPr>
        <w:t>"D:\DATA\AdventureWorks_Log.ldf"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</w:p>
    <w:p w14:paraId="052EC1E9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$file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color w:val="8000FF"/>
          <w:sz w:val="12"/>
          <w:szCs w:val="20"/>
        </w:rPr>
        <w:t>New-Object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Microsoft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>SqlServer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>Management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>Smo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>RelocateFile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$RelocateData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,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$RelocateLog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</w:p>
    <w:p w14:paraId="6DD1C78E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$myarr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>@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$RelocateData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,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$RelocateLog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)</w:t>
      </w:r>
    </w:p>
    <w:p w14:paraId="23E19078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8000"/>
          <w:sz w:val="12"/>
          <w:szCs w:val="20"/>
        </w:rPr>
        <w:t>#Restore Database</w:t>
      </w:r>
    </w:p>
    <w:p w14:paraId="1F700511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$backupfile1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12"/>
          <w:szCs w:val="20"/>
        </w:rPr>
        <w:t>"D:\Backups\Adventureworks1.bak"</w:t>
      </w:r>
    </w:p>
    <w:p w14:paraId="277F1CDE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$backupfile2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12"/>
          <w:szCs w:val="20"/>
        </w:rPr>
        <w:t>"D:\Backups\Adventureworks2.bak"</w:t>
      </w:r>
    </w:p>
    <w:p w14:paraId="52833342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$backupfile3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12"/>
          <w:szCs w:val="20"/>
        </w:rPr>
        <w:t>"D:\Backups\Adventureworks3.bak"</w:t>
      </w:r>
    </w:p>
    <w:p w14:paraId="0E52572D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Restore-SqlDatabase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ServerInstance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$MachineName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Database AdventureWorks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BackupFile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$backupfile1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,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$backupfile2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,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$backupfile3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RelocateFile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$myarr</w:t>
      </w:r>
    </w:p>
    <w:p w14:paraId="07E717EB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}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</w:t>
      </w:r>
    </w:p>
    <w:p w14:paraId="478D392F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000000"/>
          <w:sz w:val="12"/>
          <w:szCs w:val="20"/>
        </w:rPr>
      </w:pPr>
    </w:p>
    <w:p w14:paraId="0FD79D5D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8000"/>
          <w:sz w:val="12"/>
          <w:szCs w:val="20"/>
        </w:rPr>
        <w:t xml:space="preserve"># This Function Will Query A Dependancy Service and wait until the timer expires OR for the service to start. </w:t>
      </w:r>
    </w:p>
    <w:p w14:paraId="5DBCB1BB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FF"/>
          <w:sz w:val="12"/>
          <w:szCs w:val="20"/>
        </w:rPr>
        <w:t>function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QueryService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param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$Service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,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$timer1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</w:p>
    <w:p w14:paraId="2AFB2E93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$success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12"/>
          <w:szCs w:val="20"/>
        </w:rPr>
        <w:t>""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</w:p>
    <w:p w14:paraId="01367680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12"/>
          <w:szCs w:val="20"/>
        </w:rPr>
        <w:t>write-host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12"/>
          <w:szCs w:val="20"/>
        </w:rPr>
        <w:t>"Waiting on $Service Service..."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</w:t>
      </w:r>
    </w:p>
    <w:p w14:paraId="216CCFB6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8000"/>
          <w:sz w:val="12"/>
          <w:szCs w:val="20"/>
        </w:rPr>
        <w:t xml:space="preserve"># Create a for loop to INC a timer Every Second </w:t>
      </w:r>
    </w:p>
    <w:p w14:paraId="66695055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12"/>
          <w:szCs w:val="20"/>
        </w:rPr>
        <w:t>for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$b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=</w:t>
      </w:r>
      <w:r>
        <w:rPr>
          <w:rFonts w:ascii="Courier New" w:eastAsia="Times New Roman" w:hAnsi="Courier New" w:cs="Courier New"/>
          <w:color w:val="FF8000"/>
          <w:sz w:val="12"/>
          <w:szCs w:val="20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$b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lt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$timer1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$b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++)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{</w:t>
      </w:r>
    </w:p>
    <w:p w14:paraId="713BC2B3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</w:p>
    <w:p w14:paraId="1CA95241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  <w:shd w:val="clear" w:color="auto" w:fill="FFFF00"/>
        </w:rPr>
        <w:t>.......(See Brenton Blawat original code for complete script)</w:t>
      </w:r>
    </w:p>
    <w:p w14:paraId="26C53998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}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</w:p>
    <w:p w14:paraId="773F359C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000000"/>
          <w:sz w:val="12"/>
          <w:szCs w:val="20"/>
        </w:rPr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 </w:t>
      </w:r>
    </w:p>
    <w:p w14:paraId="4EF8A71E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8000"/>
          <w:sz w:val="12"/>
          <w:szCs w:val="20"/>
        </w:rPr>
        <w:t xml:space="preserve"># Start-Sleep is available for the write-progress. Its value is in seconds. </w:t>
      </w:r>
    </w:p>
    <w:p w14:paraId="34301712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lastRenderedPageBreak/>
        <w:t xml:space="preserve">        </w:t>
      </w:r>
      <w:r>
        <w:rPr>
          <w:rFonts w:ascii="Courier New" w:eastAsia="Times New Roman" w:hAnsi="Courier New" w:cs="Courier New"/>
          <w:color w:val="8000FF"/>
          <w:sz w:val="12"/>
          <w:szCs w:val="20"/>
        </w:rPr>
        <w:t>start-sleep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color w:val="FF8000"/>
          <w:sz w:val="12"/>
          <w:szCs w:val="20"/>
        </w:rPr>
        <w:t>1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</w:t>
      </w:r>
    </w:p>
    <w:p w14:paraId="33F1D9F8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}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</w:p>
    <w:p w14:paraId="6043BD0F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8000"/>
          <w:sz w:val="12"/>
          <w:szCs w:val="20"/>
        </w:rPr>
        <w:t xml:space="preserve"># The script will now stop as the above loop has meet its time criteria and the success is not set to yes.time has expired. </w:t>
      </w:r>
    </w:p>
    <w:p w14:paraId="21B8CA9C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12"/>
          <w:szCs w:val="20"/>
        </w:rPr>
        <w:t>if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$success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ne </w:t>
      </w:r>
      <w:r>
        <w:rPr>
          <w:rFonts w:ascii="Courier New" w:eastAsia="Times New Roman" w:hAnsi="Courier New" w:cs="Courier New"/>
          <w:color w:val="808080"/>
          <w:sz w:val="12"/>
          <w:szCs w:val="20"/>
        </w:rPr>
        <w:t>"yes"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</w:t>
      </w:r>
    </w:p>
    <w:p w14:paraId="49417433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8000"/>
          <w:sz w:val="12"/>
          <w:szCs w:val="20"/>
        </w:rPr>
        <w:t xml:space="preserve"># Stop the Script </w:t>
      </w:r>
    </w:p>
    <w:p w14:paraId="6F13A4D6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</w:t>
      </w:r>
      <w:r>
        <w:rPr>
          <w:rFonts w:ascii="Courier New" w:eastAsia="Times New Roman" w:hAnsi="Courier New" w:cs="Courier New"/>
          <w:b/>
          <w:bCs/>
          <w:color w:val="0000FF"/>
          <w:sz w:val="12"/>
          <w:szCs w:val="20"/>
        </w:rPr>
        <w:t>BREAK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</w:p>
    <w:p w14:paraId="5FA79D8D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}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</w:t>
      </w:r>
    </w:p>
    <w:p w14:paraId="3C541525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12"/>
          <w:szCs w:val="20"/>
        </w:rPr>
        <w:t>Else</w:t>
      </w:r>
    </w:p>
    <w:p w14:paraId="00BC0E01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{</w:t>
      </w:r>
    </w:p>
    <w:p w14:paraId="4971DC82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</w:t>
      </w:r>
      <w:r>
        <w:rPr>
          <w:rFonts w:ascii="Courier New" w:eastAsia="Times New Roman" w:hAnsi="Courier New" w:cs="Courier New"/>
          <w:color w:val="008000"/>
          <w:sz w:val="12"/>
          <w:szCs w:val="20"/>
        </w:rPr>
        <w:t>#Restore Database</w:t>
      </w:r>
    </w:p>
    <w:p w14:paraId="30253E25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000000"/>
          <w:sz w:val="12"/>
          <w:szCs w:val="20"/>
        </w:rPr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Restore-Database</w:t>
      </w:r>
    </w:p>
    <w:p w14:paraId="1FCDEB5C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}</w:t>
      </w:r>
    </w:p>
    <w:p w14:paraId="39CADAB3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}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</w:p>
    <w:p w14:paraId="3634DA4C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000000"/>
          <w:sz w:val="12"/>
          <w:szCs w:val="20"/>
        </w:rPr>
      </w:pPr>
    </w:p>
    <w:p w14:paraId="24A76436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$region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12"/>
          <w:szCs w:val="20"/>
        </w:rPr>
        <w:t>"us-east-1"</w:t>
      </w:r>
    </w:p>
    <w:p w14:paraId="44BC33D9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8000"/>
          <w:sz w:val="12"/>
          <w:szCs w:val="20"/>
        </w:rPr>
        <w:t># The name of your S3 Bucket</w:t>
      </w:r>
    </w:p>
    <w:p w14:paraId="031DE992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$bucket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12"/>
          <w:szCs w:val="20"/>
        </w:rPr>
        <w:t>"sql-backups-demo"</w:t>
      </w:r>
    </w:p>
    <w:p w14:paraId="2D96426F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8000"/>
          <w:sz w:val="12"/>
          <w:szCs w:val="20"/>
        </w:rPr>
        <w:t># The folder in your bucket to copy, including trailing slash. Leave blank to copy the entire bucket</w:t>
      </w:r>
    </w:p>
    <w:p w14:paraId="787F5F3C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$keyPrefix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12"/>
          <w:szCs w:val="20"/>
        </w:rPr>
        <w:t>"SQLServer/Backups/"</w:t>
      </w:r>
    </w:p>
    <w:p w14:paraId="49757982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8000"/>
          <w:sz w:val="12"/>
          <w:szCs w:val="20"/>
        </w:rPr>
        <w:t># Create Download locations</w:t>
      </w:r>
    </w:p>
    <w:p w14:paraId="3AC33BAE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$path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12"/>
          <w:szCs w:val="20"/>
        </w:rPr>
        <w:t>"D:\Backups\"</w:t>
      </w:r>
    </w:p>
    <w:p w14:paraId="6ED558AD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FF"/>
          <w:sz w:val="12"/>
          <w:szCs w:val="20"/>
        </w:rPr>
        <w:t>If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(!(</w:t>
      </w:r>
      <w:r>
        <w:rPr>
          <w:rFonts w:ascii="Courier New" w:eastAsia="Times New Roman" w:hAnsi="Courier New" w:cs="Courier New"/>
          <w:color w:val="8000FF"/>
          <w:sz w:val="12"/>
          <w:szCs w:val="20"/>
        </w:rPr>
        <w:t>test-path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$path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))</w:t>
      </w:r>
    </w:p>
    <w:p w14:paraId="09B7D638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{</w:t>
      </w:r>
    </w:p>
    <w:p w14:paraId="6CA1CF13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8000FF"/>
          <w:sz w:val="12"/>
          <w:szCs w:val="20"/>
        </w:rPr>
        <w:t>New-Item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ItemType Directory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Force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Path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$path</w:t>
      </w:r>
    </w:p>
    <w:p w14:paraId="1691F69A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}</w:t>
      </w:r>
    </w:p>
    <w:p w14:paraId="78AE3E98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000000"/>
          <w:sz w:val="12"/>
          <w:szCs w:val="20"/>
        </w:rPr>
      </w:pPr>
    </w:p>
    <w:p w14:paraId="4FA44674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8000"/>
          <w:sz w:val="12"/>
          <w:szCs w:val="20"/>
        </w:rPr>
        <w:t>#Download Database from S3</w:t>
      </w:r>
    </w:p>
    <w:p w14:paraId="6C2FA615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$objects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Get-S3Object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BucketName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$bucket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KeyPrefix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$keyPrefix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Region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$region</w:t>
      </w:r>
    </w:p>
    <w:p w14:paraId="7B035A94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000000"/>
          <w:sz w:val="12"/>
          <w:szCs w:val="20"/>
        </w:rPr>
      </w:pPr>
    </w:p>
    <w:p w14:paraId="4AB6CFC8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FF"/>
          <w:sz w:val="12"/>
          <w:szCs w:val="20"/>
        </w:rPr>
        <w:t>foreach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$object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12"/>
          <w:szCs w:val="20"/>
        </w:rPr>
        <w:t>in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$objects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{</w:t>
      </w:r>
    </w:p>
    <w:p w14:paraId="624E1AC6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$localFileName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$object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Key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replace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$keyPrefix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12"/>
          <w:szCs w:val="20"/>
        </w:rPr>
        <w:t>''</w:t>
      </w:r>
    </w:p>
    <w:p w14:paraId="69660614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12"/>
          <w:szCs w:val="20"/>
        </w:rPr>
        <w:t>if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$localFileName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ne </w:t>
      </w:r>
      <w:r>
        <w:rPr>
          <w:rFonts w:ascii="Courier New" w:eastAsia="Times New Roman" w:hAnsi="Courier New" w:cs="Courier New"/>
          <w:color w:val="808080"/>
          <w:sz w:val="12"/>
          <w:szCs w:val="20"/>
        </w:rPr>
        <w:t>''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{</w:t>
      </w:r>
    </w:p>
    <w:p w14:paraId="0A04198A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$localFilePath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color w:val="8000FF"/>
          <w:sz w:val="12"/>
          <w:szCs w:val="20"/>
        </w:rPr>
        <w:t>Join-Path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$path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$localFileName</w:t>
      </w:r>
    </w:p>
    <w:p w14:paraId="5A5488AA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Copy-S3Object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BucketName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$bucket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Key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$object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Key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LocalFile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$localFilePath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Region </w:t>
      </w:r>
      <w:r>
        <w:rPr>
          <w:rFonts w:ascii="Courier New" w:eastAsia="Times New Roman" w:hAnsi="Courier New" w:cs="Courier New"/>
          <w:b/>
          <w:bCs/>
          <w:color w:val="000000"/>
          <w:sz w:val="12"/>
          <w:szCs w:val="20"/>
        </w:rPr>
        <w:t>$region</w:t>
      </w:r>
    </w:p>
    <w:p w14:paraId="780BD12C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}</w:t>
      </w:r>
    </w:p>
    <w:p w14:paraId="78648901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bCs/>
          <w:color w:val="000080"/>
          <w:sz w:val="12"/>
          <w:szCs w:val="20"/>
        </w:rPr>
        <w:t>}</w:t>
      </w:r>
    </w:p>
    <w:p w14:paraId="43E8EDAA" w14:textId="77777777" w:rsidR="00C26C4D" w:rsidRDefault="00C26C4D" w:rsidP="00C26C4D">
      <w:pPr>
        <w:shd w:val="clear" w:color="auto" w:fill="E7E6E6"/>
        <w:spacing w:after="0"/>
        <w:rPr>
          <w:rFonts w:ascii="Courier New" w:eastAsia="Times New Roman" w:hAnsi="Courier New" w:cs="Courier New"/>
          <w:color w:val="000000"/>
          <w:sz w:val="12"/>
          <w:szCs w:val="20"/>
        </w:rPr>
      </w:pPr>
    </w:p>
    <w:p w14:paraId="59F267CD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color w:val="008000"/>
          <w:sz w:val="12"/>
          <w:szCs w:val="20"/>
        </w:rPr>
        <w:t>#Begin Restore Process, check if SQL is up and running first give it 2 hours to standup</w:t>
      </w:r>
    </w:p>
    <w:p w14:paraId="43850388" w14:textId="77777777" w:rsidR="00C26C4D" w:rsidRDefault="00C26C4D" w:rsidP="00C26C4D">
      <w:pPr>
        <w:shd w:val="clear" w:color="auto" w:fill="E7E6E6"/>
        <w:spacing w:after="0"/>
      </w:pPr>
      <w:r>
        <w:rPr>
          <w:rFonts w:ascii="Courier New" w:eastAsia="Times New Roman" w:hAnsi="Courier New" w:cs="Courier New"/>
          <w:b/>
          <w:color w:val="000000"/>
          <w:sz w:val="12"/>
          <w:szCs w:val="20"/>
        </w:rPr>
        <w:t>QueryService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12"/>
          <w:szCs w:val="20"/>
        </w:rPr>
        <w:t>'MSSQL$SQLEXPRESS'</w:t>
      </w:r>
      <w:r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12"/>
          <w:szCs w:val="20"/>
        </w:rPr>
        <w:t>"7200"</w:t>
      </w:r>
    </w:p>
    <w:sectPr w:rsidR="00C26C4D" w:rsidSect="009B33B6">
      <w:footerReference w:type="default" r:id="rId33"/>
      <w:pgSz w:w="11910" w:h="16840" w:code="9"/>
      <w:pgMar w:top="706" w:right="619" w:bottom="706" w:left="619" w:header="27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7C404A" w14:textId="77777777" w:rsidR="00C56399" w:rsidRDefault="00C56399">
      <w:pPr>
        <w:spacing w:after="0" w:line="240" w:lineRule="auto"/>
      </w:pPr>
      <w:r>
        <w:separator/>
      </w:r>
    </w:p>
  </w:endnote>
  <w:endnote w:type="continuationSeparator" w:id="0">
    <w:p w14:paraId="5479AD2B" w14:textId="77777777" w:rsidR="00C56399" w:rsidRDefault="00C56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FCD3A" w14:textId="1FB920E8" w:rsidR="009251F6" w:rsidRDefault="009251F6">
    <w:pPr>
      <w:pStyle w:val="Footer"/>
      <w:jc w:val="center"/>
      <w:rPr>
        <w:color w:val="FFC000" w:themeColor="accent1"/>
      </w:rPr>
    </w:pPr>
    <w:bookmarkStart w:id="3" w:name="OLE_LINK6"/>
    <w:r>
      <w:rPr>
        <w:color w:val="FFC000" w:themeColor="accent1"/>
      </w:rPr>
      <w:t xml:space="preserve">Page </w:t>
    </w:r>
    <w:r>
      <w:rPr>
        <w:color w:val="FFC000" w:themeColor="accent1"/>
      </w:rPr>
      <w:fldChar w:fldCharType="begin"/>
    </w:r>
    <w:r>
      <w:rPr>
        <w:color w:val="FFC000" w:themeColor="accent1"/>
      </w:rPr>
      <w:instrText xml:space="preserve"> PAGE  \* Arabic  \* MERGEFORMAT </w:instrText>
    </w:r>
    <w:r>
      <w:rPr>
        <w:color w:val="FFC000" w:themeColor="accent1"/>
      </w:rPr>
      <w:fldChar w:fldCharType="separate"/>
    </w:r>
    <w:r w:rsidR="00CB7DD0">
      <w:rPr>
        <w:noProof/>
        <w:color w:val="FFC000" w:themeColor="accent1"/>
      </w:rPr>
      <w:t>1</w:t>
    </w:r>
    <w:r>
      <w:rPr>
        <w:color w:val="FFC000" w:themeColor="accent1"/>
      </w:rPr>
      <w:fldChar w:fldCharType="end"/>
    </w:r>
    <w:r>
      <w:rPr>
        <w:color w:val="FFC000" w:themeColor="accent1"/>
      </w:rPr>
      <w:t xml:space="preserve"> of </w:t>
    </w:r>
    <w:r>
      <w:rPr>
        <w:color w:val="FFC000" w:themeColor="accent1"/>
      </w:rPr>
      <w:fldChar w:fldCharType="begin"/>
    </w:r>
    <w:r>
      <w:rPr>
        <w:color w:val="FFC000" w:themeColor="accent1"/>
      </w:rPr>
      <w:instrText xml:space="preserve"> NUMPAGES  \* Arabic  \* MERGEFORMAT </w:instrText>
    </w:r>
    <w:r>
      <w:rPr>
        <w:color w:val="FFC000" w:themeColor="accent1"/>
      </w:rPr>
      <w:fldChar w:fldCharType="separate"/>
    </w:r>
    <w:r w:rsidR="00CB7DD0">
      <w:rPr>
        <w:noProof/>
        <w:color w:val="FFC000" w:themeColor="accent1"/>
      </w:rPr>
      <w:t>8</w:t>
    </w:r>
    <w:r>
      <w:rPr>
        <w:color w:val="FFC000" w:themeColor="accent1"/>
      </w:rPr>
      <w:fldChar w:fldCharType="end"/>
    </w:r>
  </w:p>
  <w:bookmarkEnd w:id="3"/>
  <w:p w14:paraId="19610376" w14:textId="77777777" w:rsidR="009251F6" w:rsidRDefault="00925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EE678C" w14:textId="77777777" w:rsidR="00C56399" w:rsidRDefault="00C56399">
      <w:pPr>
        <w:spacing w:after="0" w:line="240" w:lineRule="auto"/>
      </w:pPr>
      <w:r>
        <w:separator/>
      </w:r>
    </w:p>
  </w:footnote>
  <w:footnote w:type="continuationSeparator" w:id="0">
    <w:p w14:paraId="54ECBEA5" w14:textId="77777777" w:rsidR="00C56399" w:rsidRDefault="00C56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.8pt;height:12.8pt" o:bullet="t">
        <v:imagedata r:id="rId1" o:title="aws_bullet"/>
      </v:shape>
    </w:pict>
  </w:numPicBullet>
  <w:abstractNum w:abstractNumId="0" w15:restartNumberingAfterBreak="0">
    <w:nsid w:val="00225959"/>
    <w:multiLevelType w:val="hybridMultilevel"/>
    <w:tmpl w:val="65A4C5AC"/>
    <w:lvl w:ilvl="0" w:tplc="338C08A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04322ECB"/>
    <w:multiLevelType w:val="hybridMultilevel"/>
    <w:tmpl w:val="7C0670AA"/>
    <w:lvl w:ilvl="0" w:tplc="438488C2">
      <w:start w:val="2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220907"/>
    <w:multiLevelType w:val="hybridMultilevel"/>
    <w:tmpl w:val="E1422860"/>
    <w:lvl w:ilvl="0" w:tplc="29BA47AC">
      <w:start w:val="3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327E5E"/>
    <w:multiLevelType w:val="hybridMultilevel"/>
    <w:tmpl w:val="58D2F90A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 w15:restartNumberingAfterBreak="0">
    <w:nsid w:val="29555088"/>
    <w:multiLevelType w:val="hybridMultilevel"/>
    <w:tmpl w:val="BE1E3078"/>
    <w:lvl w:ilvl="0" w:tplc="0409000F">
      <w:start w:val="1"/>
      <w:numFmt w:val="decimal"/>
      <w:lvlText w:val="%1."/>
      <w:lvlJc w:val="left"/>
      <w:pPr>
        <w:ind w:left="1485" w:hanging="360"/>
      </w:pPr>
      <w:rPr>
        <w:rFonts w:hint="default"/>
        <w:color w:val="auto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3B835FD2"/>
    <w:multiLevelType w:val="hybridMultilevel"/>
    <w:tmpl w:val="8F6C95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3B863E6A"/>
    <w:multiLevelType w:val="hybridMultilevel"/>
    <w:tmpl w:val="34D684EE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" w15:restartNumberingAfterBreak="0">
    <w:nsid w:val="4DD34BC9"/>
    <w:multiLevelType w:val="hybridMultilevel"/>
    <w:tmpl w:val="54388172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8" w15:restartNumberingAfterBreak="0">
    <w:nsid w:val="541275CC"/>
    <w:multiLevelType w:val="hybridMultilevel"/>
    <w:tmpl w:val="A4DAAD58"/>
    <w:lvl w:ilvl="0" w:tplc="0409000F">
      <w:start w:val="1"/>
      <w:numFmt w:val="decimal"/>
      <w:lvlText w:val="%1."/>
      <w:lvlJc w:val="left"/>
      <w:pPr>
        <w:ind w:left="1485" w:hanging="360"/>
      </w:pPr>
      <w:rPr>
        <w:rFonts w:hint="default"/>
        <w:color w:val="auto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55D6368C"/>
    <w:multiLevelType w:val="hybridMultilevel"/>
    <w:tmpl w:val="AC2C8198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0" w15:restartNumberingAfterBreak="0">
    <w:nsid w:val="576A33B0"/>
    <w:multiLevelType w:val="hybridMultilevel"/>
    <w:tmpl w:val="42FE693E"/>
    <w:lvl w:ilvl="0" w:tplc="3240414C">
      <w:start w:val="1"/>
      <w:numFmt w:val="bullet"/>
      <w:lvlText w:val=""/>
      <w:lvlPicBulletId w:val="0"/>
      <w:lvlJc w:val="left"/>
      <w:pPr>
        <w:ind w:left="86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59543A02"/>
    <w:multiLevelType w:val="hybridMultilevel"/>
    <w:tmpl w:val="42DC865C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2" w15:restartNumberingAfterBreak="0">
    <w:nsid w:val="69CA4210"/>
    <w:multiLevelType w:val="hybridMultilevel"/>
    <w:tmpl w:val="F2DEB524"/>
    <w:lvl w:ilvl="0" w:tplc="3240414C">
      <w:start w:val="1"/>
      <w:numFmt w:val="bullet"/>
      <w:lvlText w:val=""/>
      <w:lvlPicBulletId w:val="0"/>
      <w:lvlJc w:val="left"/>
      <w:pPr>
        <w:ind w:left="1485" w:hanging="360"/>
      </w:pPr>
      <w:rPr>
        <w:rFonts w:ascii="Symbol" w:hAnsi="Symbol" w:hint="default"/>
        <w:color w:val="auto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761602BE"/>
    <w:multiLevelType w:val="hybridMultilevel"/>
    <w:tmpl w:val="7BBC4D8A"/>
    <w:lvl w:ilvl="0" w:tplc="7C764672">
      <w:start w:val="1"/>
      <w:numFmt w:val="decimal"/>
      <w:pStyle w:val="Heading1"/>
      <w:lvlText w:val="%1."/>
      <w:lvlJc w:val="left"/>
      <w:pPr>
        <w:ind w:left="504" w:hanging="360"/>
      </w:p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4" w15:restartNumberingAfterBreak="0">
    <w:nsid w:val="764051A7"/>
    <w:multiLevelType w:val="hybridMultilevel"/>
    <w:tmpl w:val="87FEC494"/>
    <w:lvl w:ilvl="0" w:tplc="3240414C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1803FB"/>
    <w:multiLevelType w:val="hybridMultilevel"/>
    <w:tmpl w:val="F1CA9754"/>
    <w:lvl w:ilvl="0" w:tplc="3240414C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0"/>
  </w:num>
  <w:num w:numId="4">
    <w:abstractNumId w:val="15"/>
  </w:num>
  <w:num w:numId="5">
    <w:abstractNumId w:val="14"/>
  </w:num>
  <w:num w:numId="6">
    <w:abstractNumId w:val="6"/>
  </w:num>
  <w:num w:numId="7">
    <w:abstractNumId w:val="0"/>
    <w:lvlOverride w:ilvl="0">
      <w:startOverride w:val="1"/>
    </w:lvlOverride>
  </w:num>
  <w:num w:numId="8">
    <w:abstractNumId w:val="12"/>
  </w:num>
  <w:num w:numId="9">
    <w:abstractNumId w:val="4"/>
  </w:num>
  <w:num w:numId="10">
    <w:abstractNumId w:val="8"/>
  </w:num>
  <w:num w:numId="11">
    <w:abstractNumId w:val="11"/>
  </w:num>
  <w:num w:numId="12">
    <w:abstractNumId w:val="9"/>
  </w:num>
  <w:num w:numId="13">
    <w:abstractNumId w:val="3"/>
  </w:num>
  <w:num w:numId="14">
    <w:abstractNumId w:val="5"/>
  </w:num>
  <w:num w:numId="15">
    <w:abstractNumId w:val="1"/>
  </w:num>
  <w:num w:numId="16">
    <w:abstractNumId w:val="2"/>
  </w:num>
  <w:num w:numId="1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F6"/>
    <w:rsid w:val="000016D5"/>
    <w:rsid w:val="00007475"/>
    <w:rsid w:val="00016F07"/>
    <w:rsid w:val="00027144"/>
    <w:rsid w:val="00030B3F"/>
    <w:rsid w:val="00040715"/>
    <w:rsid w:val="000408BF"/>
    <w:rsid w:val="0004301E"/>
    <w:rsid w:val="00056577"/>
    <w:rsid w:val="000616B8"/>
    <w:rsid w:val="000655A6"/>
    <w:rsid w:val="00074CBA"/>
    <w:rsid w:val="0008428E"/>
    <w:rsid w:val="000949A0"/>
    <w:rsid w:val="000A2492"/>
    <w:rsid w:val="000A5156"/>
    <w:rsid w:val="000B4BF8"/>
    <w:rsid w:val="000C2C59"/>
    <w:rsid w:val="000C32D0"/>
    <w:rsid w:val="000C5DBF"/>
    <w:rsid w:val="000F1CFF"/>
    <w:rsid w:val="000F4C0A"/>
    <w:rsid w:val="00103652"/>
    <w:rsid w:val="001037D5"/>
    <w:rsid w:val="00117E3B"/>
    <w:rsid w:val="00124F7F"/>
    <w:rsid w:val="00130BAF"/>
    <w:rsid w:val="00131053"/>
    <w:rsid w:val="00132D15"/>
    <w:rsid w:val="00144DE3"/>
    <w:rsid w:val="001506E0"/>
    <w:rsid w:val="0015427E"/>
    <w:rsid w:val="00156F33"/>
    <w:rsid w:val="00160CCC"/>
    <w:rsid w:val="001632A1"/>
    <w:rsid w:val="00172015"/>
    <w:rsid w:val="0018128A"/>
    <w:rsid w:val="00183008"/>
    <w:rsid w:val="00183116"/>
    <w:rsid w:val="00191FDD"/>
    <w:rsid w:val="001950EF"/>
    <w:rsid w:val="001A0FFB"/>
    <w:rsid w:val="001A199F"/>
    <w:rsid w:val="001A3883"/>
    <w:rsid w:val="001A4B6D"/>
    <w:rsid w:val="001B28A3"/>
    <w:rsid w:val="001C316C"/>
    <w:rsid w:val="001D2807"/>
    <w:rsid w:val="001D4E75"/>
    <w:rsid w:val="001E0097"/>
    <w:rsid w:val="001E62F3"/>
    <w:rsid w:val="001F040F"/>
    <w:rsid w:val="00214414"/>
    <w:rsid w:val="00214607"/>
    <w:rsid w:val="00214F06"/>
    <w:rsid w:val="0022131B"/>
    <w:rsid w:val="00223F99"/>
    <w:rsid w:val="002264D4"/>
    <w:rsid w:val="00231E93"/>
    <w:rsid w:val="00235100"/>
    <w:rsid w:val="00242066"/>
    <w:rsid w:val="0025126E"/>
    <w:rsid w:val="00252A43"/>
    <w:rsid w:val="00254FE6"/>
    <w:rsid w:val="00264D4E"/>
    <w:rsid w:val="002672EC"/>
    <w:rsid w:val="00272339"/>
    <w:rsid w:val="00273140"/>
    <w:rsid w:val="00281A47"/>
    <w:rsid w:val="0029038A"/>
    <w:rsid w:val="00292D3D"/>
    <w:rsid w:val="002964BE"/>
    <w:rsid w:val="002A0B21"/>
    <w:rsid w:val="002A75CF"/>
    <w:rsid w:val="002C160B"/>
    <w:rsid w:val="002C37DE"/>
    <w:rsid w:val="002C3E82"/>
    <w:rsid w:val="002C6370"/>
    <w:rsid w:val="002C766E"/>
    <w:rsid w:val="002D04AB"/>
    <w:rsid w:val="002D344B"/>
    <w:rsid w:val="002D4C8C"/>
    <w:rsid w:val="002F4CAF"/>
    <w:rsid w:val="002F57A3"/>
    <w:rsid w:val="00300F0E"/>
    <w:rsid w:val="0030486F"/>
    <w:rsid w:val="003355D6"/>
    <w:rsid w:val="003419A8"/>
    <w:rsid w:val="00345218"/>
    <w:rsid w:val="003468ED"/>
    <w:rsid w:val="003517AF"/>
    <w:rsid w:val="00361F3C"/>
    <w:rsid w:val="0036241C"/>
    <w:rsid w:val="00362F8A"/>
    <w:rsid w:val="00365ABD"/>
    <w:rsid w:val="00372C20"/>
    <w:rsid w:val="003744CB"/>
    <w:rsid w:val="00383D83"/>
    <w:rsid w:val="003940E6"/>
    <w:rsid w:val="003A1915"/>
    <w:rsid w:val="003A1EBD"/>
    <w:rsid w:val="003C2058"/>
    <w:rsid w:val="003C5D55"/>
    <w:rsid w:val="003C6A90"/>
    <w:rsid w:val="003D139C"/>
    <w:rsid w:val="003D4FDE"/>
    <w:rsid w:val="003D7E53"/>
    <w:rsid w:val="003F4208"/>
    <w:rsid w:val="00405A49"/>
    <w:rsid w:val="00412E6C"/>
    <w:rsid w:val="00416929"/>
    <w:rsid w:val="00421EAC"/>
    <w:rsid w:val="00422407"/>
    <w:rsid w:val="00425A8E"/>
    <w:rsid w:val="00436F17"/>
    <w:rsid w:val="00446717"/>
    <w:rsid w:val="00455EF7"/>
    <w:rsid w:val="00461A03"/>
    <w:rsid w:val="00472F7D"/>
    <w:rsid w:val="00481842"/>
    <w:rsid w:val="0048417C"/>
    <w:rsid w:val="00490CEA"/>
    <w:rsid w:val="00491878"/>
    <w:rsid w:val="004A321D"/>
    <w:rsid w:val="004B1AA1"/>
    <w:rsid w:val="004B3AE0"/>
    <w:rsid w:val="004B5AD9"/>
    <w:rsid w:val="004C0E7E"/>
    <w:rsid w:val="004E4F0C"/>
    <w:rsid w:val="004F04DC"/>
    <w:rsid w:val="004F09AC"/>
    <w:rsid w:val="00503922"/>
    <w:rsid w:val="0051104D"/>
    <w:rsid w:val="005115C8"/>
    <w:rsid w:val="00511E07"/>
    <w:rsid w:val="00513677"/>
    <w:rsid w:val="00513793"/>
    <w:rsid w:val="005168E0"/>
    <w:rsid w:val="005238DD"/>
    <w:rsid w:val="00524633"/>
    <w:rsid w:val="00533D5D"/>
    <w:rsid w:val="0054238C"/>
    <w:rsid w:val="005502AB"/>
    <w:rsid w:val="00554564"/>
    <w:rsid w:val="0055662A"/>
    <w:rsid w:val="00560C70"/>
    <w:rsid w:val="00562700"/>
    <w:rsid w:val="00565C77"/>
    <w:rsid w:val="0057270F"/>
    <w:rsid w:val="00573CF5"/>
    <w:rsid w:val="00577F28"/>
    <w:rsid w:val="005808D8"/>
    <w:rsid w:val="0059090C"/>
    <w:rsid w:val="00592502"/>
    <w:rsid w:val="005934C9"/>
    <w:rsid w:val="00595E5A"/>
    <w:rsid w:val="00596642"/>
    <w:rsid w:val="005A27E8"/>
    <w:rsid w:val="005A4CDE"/>
    <w:rsid w:val="005A74E2"/>
    <w:rsid w:val="005B3BAF"/>
    <w:rsid w:val="005C1014"/>
    <w:rsid w:val="005C3BDF"/>
    <w:rsid w:val="005C3BFA"/>
    <w:rsid w:val="005D3EFF"/>
    <w:rsid w:val="005D58A6"/>
    <w:rsid w:val="005E47D6"/>
    <w:rsid w:val="005F1131"/>
    <w:rsid w:val="005F4393"/>
    <w:rsid w:val="005F7F42"/>
    <w:rsid w:val="00604FE7"/>
    <w:rsid w:val="00611E8C"/>
    <w:rsid w:val="006206BE"/>
    <w:rsid w:val="00626C8C"/>
    <w:rsid w:val="00643FDE"/>
    <w:rsid w:val="00647B86"/>
    <w:rsid w:val="0065321D"/>
    <w:rsid w:val="00667A9C"/>
    <w:rsid w:val="0068031F"/>
    <w:rsid w:val="006838CA"/>
    <w:rsid w:val="006A2591"/>
    <w:rsid w:val="006A5F1D"/>
    <w:rsid w:val="006C23F0"/>
    <w:rsid w:val="006E0EA9"/>
    <w:rsid w:val="006E109A"/>
    <w:rsid w:val="006E4776"/>
    <w:rsid w:val="006E7A18"/>
    <w:rsid w:val="007005CA"/>
    <w:rsid w:val="0070520E"/>
    <w:rsid w:val="00713715"/>
    <w:rsid w:val="00714FC5"/>
    <w:rsid w:val="00717DC1"/>
    <w:rsid w:val="00720AE4"/>
    <w:rsid w:val="00727E9D"/>
    <w:rsid w:val="0073007A"/>
    <w:rsid w:val="00730EF1"/>
    <w:rsid w:val="007311E1"/>
    <w:rsid w:val="00731BBA"/>
    <w:rsid w:val="00735095"/>
    <w:rsid w:val="00740D41"/>
    <w:rsid w:val="00743E05"/>
    <w:rsid w:val="00763118"/>
    <w:rsid w:val="007809B3"/>
    <w:rsid w:val="00780FC3"/>
    <w:rsid w:val="0079300B"/>
    <w:rsid w:val="007A2A62"/>
    <w:rsid w:val="007A52F2"/>
    <w:rsid w:val="007A5F59"/>
    <w:rsid w:val="007A693B"/>
    <w:rsid w:val="007C0985"/>
    <w:rsid w:val="007C70C9"/>
    <w:rsid w:val="007D3EAA"/>
    <w:rsid w:val="007E71BF"/>
    <w:rsid w:val="007F0F1A"/>
    <w:rsid w:val="007F6C44"/>
    <w:rsid w:val="008002B0"/>
    <w:rsid w:val="008079B8"/>
    <w:rsid w:val="0081175A"/>
    <w:rsid w:val="008135A4"/>
    <w:rsid w:val="00813E87"/>
    <w:rsid w:val="00820B51"/>
    <w:rsid w:val="0082195C"/>
    <w:rsid w:val="0082442E"/>
    <w:rsid w:val="00824E66"/>
    <w:rsid w:val="00831514"/>
    <w:rsid w:val="00834EF1"/>
    <w:rsid w:val="00855D25"/>
    <w:rsid w:val="00861180"/>
    <w:rsid w:val="0088096C"/>
    <w:rsid w:val="0088253C"/>
    <w:rsid w:val="0089630A"/>
    <w:rsid w:val="008C791A"/>
    <w:rsid w:val="008D7D66"/>
    <w:rsid w:val="008E5E08"/>
    <w:rsid w:val="008F3819"/>
    <w:rsid w:val="008F3FAF"/>
    <w:rsid w:val="0090456B"/>
    <w:rsid w:val="00910783"/>
    <w:rsid w:val="00911208"/>
    <w:rsid w:val="00913817"/>
    <w:rsid w:val="0091581D"/>
    <w:rsid w:val="00917079"/>
    <w:rsid w:val="00917ED4"/>
    <w:rsid w:val="009251F6"/>
    <w:rsid w:val="00925F30"/>
    <w:rsid w:val="0092604F"/>
    <w:rsid w:val="00934988"/>
    <w:rsid w:val="00936166"/>
    <w:rsid w:val="00936E9A"/>
    <w:rsid w:val="00945A51"/>
    <w:rsid w:val="00954504"/>
    <w:rsid w:val="00965A0B"/>
    <w:rsid w:val="009756F0"/>
    <w:rsid w:val="00975A91"/>
    <w:rsid w:val="00987E27"/>
    <w:rsid w:val="0099122E"/>
    <w:rsid w:val="009962E5"/>
    <w:rsid w:val="009A2865"/>
    <w:rsid w:val="009A6A01"/>
    <w:rsid w:val="009B33B6"/>
    <w:rsid w:val="009B40BF"/>
    <w:rsid w:val="009B56CB"/>
    <w:rsid w:val="009C5EB2"/>
    <w:rsid w:val="009D0BEC"/>
    <w:rsid w:val="009D28A1"/>
    <w:rsid w:val="009D71D9"/>
    <w:rsid w:val="009E35AA"/>
    <w:rsid w:val="009E3AFA"/>
    <w:rsid w:val="009E4AA1"/>
    <w:rsid w:val="009E6316"/>
    <w:rsid w:val="009E7559"/>
    <w:rsid w:val="009F0912"/>
    <w:rsid w:val="009F12ED"/>
    <w:rsid w:val="009F1E88"/>
    <w:rsid w:val="009F3FEB"/>
    <w:rsid w:val="009F4F74"/>
    <w:rsid w:val="009F6909"/>
    <w:rsid w:val="00A029BE"/>
    <w:rsid w:val="00A039E0"/>
    <w:rsid w:val="00A03BCB"/>
    <w:rsid w:val="00A04003"/>
    <w:rsid w:val="00A123C8"/>
    <w:rsid w:val="00A13D35"/>
    <w:rsid w:val="00A22026"/>
    <w:rsid w:val="00A236E1"/>
    <w:rsid w:val="00A26DDF"/>
    <w:rsid w:val="00A32914"/>
    <w:rsid w:val="00A36041"/>
    <w:rsid w:val="00A37EA4"/>
    <w:rsid w:val="00A4301E"/>
    <w:rsid w:val="00A51848"/>
    <w:rsid w:val="00A6541E"/>
    <w:rsid w:val="00A85E83"/>
    <w:rsid w:val="00A90C3B"/>
    <w:rsid w:val="00A915A0"/>
    <w:rsid w:val="00AA3797"/>
    <w:rsid w:val="00AB13BC"/>
    <w:rsid w:val="00AC10B8"/>
    <w:rsid w:val="00AC5C72"/>
    <w:rsid w:val="00AD51A1"/>
    <w:rsid w:val="00AE2BAD"/>
    <w:rsid w:val="00AF12CD"/>
    <w:rsid w:val="00B01BBE"/>
    <w:rsid w:val="00B11C51"/>
    <w:rsid w:val="00B12357"/>
    <w:rsid w:val="00B15507"/>
    <w:rsid w:val="00B17117"/>
    <w:rsid w:val="00B246D7"/>
    <w:rsid w:val="00B33F71"/>
    <w:rsid w:val="00B36A39"/>
    <w:rsid w:val="00B54800"/>
    <w:rsid w:val="00B55928"/>
    <w:rsid w:val="00B62AAB"/>
    <w:rsid w:val="00B65A71"/>
    <w:rsid w:val="00B67127"/>
    <w:rsid w:val="00B709BC"/>
    <w:rsid w:val="00B7785C"/>
    <w:rsid w:val="00B86739"/>
    <w:rsid w:val="00B8718D"/>
    <w:rsid w:val="00B94F14"/>
    <w:rsid w:val="00BA2CF6"/>
    <w:rsid w:val="00BA5DC6"/>
    <w:rsid w:val="00BA6174"/>
    <w:rsid w:val="00BB07C9"/>
    <w:rsid w:val="00BB470A"/>
    <w:rsid w:val="00BC308E"/>
    <w:rsid w:val="00BC5490"/>
    <w:rsid w:val="00BF0A93"/>
    <w:rsid w:val="00C10912"/>
    <w:rsid w:val="00C245DC"/>
    <w:rsid w:val="00C26C4D"/>
    <w:rsid w:val="00C41428"/>
    <w:rsid w:val="00C51AC1"/>
    <w:rsid w:val="00C54CF3"/>
    <w:rsid w:val="00C56399"/>
    <w:rsid w:val="00C571A2"/>
    <w:rsid w:val="00C70782"/>
    <w:rsid w:val="00C716E8"/>
    <w:rsid w:val="00C866CC"/>
    <w:rsid w:val="00C92F44"/>
    <w:rsid w:val="00C95258"/>
    <w:rsid w:val="00CA1002"/>
    <w:rsid w:val="00CA3FBC"/>
    <w:rsid w:val="00CA4EC8"/>
    <w:rsid w:val="00CB0BD9"/>
    <w:rsid w:val="00CB7DD0"/>
    <w:rsid w:val="00CC3501"/>
    <w:rsid w:val="00CC5C58"/>
    <w:rsid w:val="00CD3B36"/>
    <w:rsid w:val="00CD410A"/>
    <w:rsid w:val="00CD7BF9"/>
    <w:rsid w:val="00CE17EA"/>
    <w:rsid w:val="00CE3BF5"/>
    <w:rsid w:val="00CE75F7"/>
    <w:rsid w:val="00CF33A0"/>
    <w:rsid w:val="00D00A2A"/>
    <w:rsid w:val="00D10A8F"/>
    <w:rsid w:val="00D13A9E"/>
    <w:rsid w:val="00D14E40"/>
    <w:rsid w:val="00D1557D"/>
    <w:rsid w:val="00D257A2"/>
    <w:rsid w:val="00D2765F"/>
    <w:rsid w:val="00D3565F"/>
    <w:rsid w:val="00D55FE5"/>
    <w:rsid w:val="00D605FE"/>
    <w:rsid w:val="00D61CAB"/>
    <w:rsid w:val="00D65435"/>
    <w:rsid w:val="00D73F5D"/>
    <w:rsid w:val="00D822FD"/>
    <w:rsid w:val="00D84F1B"/>
    <w:rsid w:val="00D854A7"/>
    <w:rsid w:val="00D85B30"/>
    <w:rsid w:val="00D86432"/>
    <w:rsid w:val="00D914A2"/>
    <w:rsid w:val="00D93BD0"/>
    <w:rsid w:val="00DC0E54"/>
    <w:rsid w:val="00DC51A3"/>
    <w:rsid w:val="00DC528C"/>
    <w:rsid w:val="00DD0800"/>
    <w:rsid w:val="00DD0CBA"/>
    <w:rsid w:val="00DD3D6D"/>
    <w:rsid w:val="00DD6C1E"/>
    <w:rsid w:val="00DE50B4"/>
    <w:rsid w:val="00DF3E8D"/>
    <w:rsid w:val="00DF42A7"/>
    <w:rsid w:val="00E0138C"/>
    <w:rsid w:val="00E056D3"/>
    <w:rsid w:val="00E06569"/>
    <w:rsid w:val="00E06BF4"/>
    <w:rsid w:val="00E07D2D"/>
    <w:rsid w:val="00E22C68"/>
    <w:rsid w:val="00E3115C"/>
    <w:rsid w:val="00E37738"/>
    <w:rsid w:val="00E40AEE"/>
    <w:rsid w:val="00E43376"/>
    <w:rsid w:val="00E50E57"/>
    <w:rsid w:val="00E60FF9"/>
    <w:rsid w:val="00E62FC5"/>
    <w:rsid w:val="00E72E7E"/>
    <w:rsid w:val="00E7591E"/>
    <w:rsid w:val="00E86284"/>
    <w:rsid w:val="00E87D97"/>
    <w:rsid w:val="00E95E1B"/>
    <w:rsid w:val="00E967DC"/>
    <w:rsid w:val="00EA739A"/>
    <w:rsid w:val="00EB0FE4"/>
    <w:rsid w:val="00EB21C1"/>
    <w:rsid w:val="00EC3770"/>
    <w:rsid w:val="00EC5EE9"/>
    <w:rsid w:val="00EC77F9"/>
    <w:rsid w:val="00ED61F2"/>
    <w:rsid w:val="00EF0382"/>
    <w:rsid w:val="00F160D1"/>
    <w:rsid w:val="00F16E7D"/>
    <w:rsid w:val="00F21FC4"/>
    <w:rsid w:val="00F25DE4"/>
    <w:rsid w:val="00F30A18"/>
    <w:rsid w:val="00F34FC2"/>
    <w:rsid w:val="00F451AC"/>
    <w:rsid w:val="00F458A3"/>
    <w:rsid w:val="00F47011"/>
    <w:rsid w:val="00F52A51"/>
    <w:rsid w:val="00F53BFF"/>
    <w:rsid w:val="00F5495B"/>
    <w:rsid w:val="00F61535"/>
    <w:rsid w:val="00F63B53"/>
    <w:rsid w:val="00F66F06"/>
    <w:rsid w:val="00F84CC5"/>
    <w:rsid w:val="00FA15EB"/>
    <w:rsid w:val="00FA61AC"/>
    <w:rsid w:val="00FA7162"/>
    <w:rsid w:val="00FC0D71"/>
    <w:rsid w:val="00FC145A"/>
    <w:rsid w:val="00FC2843"/>
    <w:rsid w:val="00FC4342"/>
    <w:rsid w:val="00FD505E"/>
    <w:rsid w:val="00FD6442"/>
    <w:rsid w:val="00FE31D9"/>
    <w:rsid w:val="00FE502A"/>
    <w:rsid w:val="00F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81E8B"/>
  <w15:docId w15:val="{EBE4A6A2-1ADA-416D-B843-21CF6A1A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D66"/>
    <w:pPr>
      <w:ind w:left="144" w:right="7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2A5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F8F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5CF"/>
    <w:pPr>
      <w:keepNext/>
      <w:keepLines/>
      <w:spacing w:before="200" w:after="0"/>
      <w:ind w:left="0"/>
      <w:outlineLvl w:val="1"/>
    </w:pPr>
    <w:rPr>
      <w:rFonts w:asciiTheme="majorHAnsi" w:eastAsiaTheme="majorEastAsia" w:hAnsiTheme="majorHAnsi" w:cstheme="majorBidi"/>
      <w:b/>
      <w:bCs/>
      <w:color w:val="099BD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5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C000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7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0D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F5F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40D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F5F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D4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0606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D4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FC000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D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0606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pPr>
      <w:ind w:left="315" w:firstLine="201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264D4"/>
    <w:pPr>
      <w:ind w:left="144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6E7A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7A18"/>
  </w:style>
  <w:style w:type="paragraph" w:styleId="Footer">
    <w:name w:val="footer"/>
    <w:basedOn w:val="Normal"/>
    <w:link w:val="FooterChar"/>
    <w:uiPriority w:val="99"/>
    <w:unhideWhenUsed/>
    <w:rsid w:val="006E7A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7A18"/>
  </w:style>
  <w:style w:type="character" w:customStyle="1" w:styleId="Heading1Char">
    <w:name w:val="Heading 1 Char"/>
    <w:basedOn w:val="DefaultParagraphFont"/>
    <w:link w:val="Heading1"/>
    <w:uiPriority w:val="9"/>
    <w:rsid w:val="00F52A51"/>
    <w:rPr>
      <w:rFonts w:asciiTheme="majorHAnsi" w:eastAsiaTheme="majorEastAsia" w:hAnsiTheme="majorHAnsi" w:cstheme="majorBidi"/>
      <w:b/>
      <w:bCs/>
      <w:color w:val="BF8F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75CF"/>
    <w:rPr>
      <w:rFonts w:asciiTheme="majorHAnsi" w:eastAsiaTheme="majorEastAsia" w:hAnsiTheme="majorHAnsi" w:cstheme="majorBidi"/>
      <w:b/>
      <w:bCs/>
      <w:color w:val="099BDD" w:themeColor="tex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502"/>
    <w:rPr>
      <w:rFonts w:asciiTheme="majorHAnsi" w:eastAsiaTheme="majorEastAsia" w:hAnsiTheme="majorHAnsi" w:cstheme="majorBidi"/>
      <w:b/>
      <w:bCs/>
      <w:color w:val="FFC000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C3770"/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740D41"/>
    <w:rPr>
      <w:rFonts w:asciiTheme="majorHAnsi" w:eastAsiaTheme="majorEastAsia" w:hAnsiTheme="majorHAnsi" w:cstheme="majorBidi"/>
      <w:color w:val="7F5F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40D41"/>
    <w:rPr>
      <w:rFonts w:asciiTheme="majorHAnsi" w:eastAsiaTheme="majorEastAsia" w:hAnsiTheme="majorHAnsi" w:cstheme="majorBidi"/>
      <w:i/>
      <w:iCs/>
      <w:color w:val="7F5F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D41"/>
    <w:rPr>
      <w:rFonts w:asciiTheme="majorHAnsi" w:eastAsiaTheme="majorEastAsia" w:hAnsiTheme="majorHAnsi" w:cstheme="majorBidi"/>
      <w:i/>
      <w:iCs/>
      <w:color w:val="60606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D41"/>
    <w:rPr>
      <w:rFonts w:asciiTheme="majorHAnsi" w:eastAsiaTheme="majorEastAsia" w:hAnsiTheme="majorHAnsi" w:cstheme="majorBidi"/>
      <w:color w:val="FFC00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D41"/>
    <w:rPr>
      <w:rFonts w:asciiTheme="majorHAnsi" w:eastAsiaTheme="majorEastAsia" w:hAnsiTheme="majorHAnsi" w:cstheme="majorBidi"/>
      <w:i/>
      <w:iCs/>
      <w:color w:val="606060" w:themeColor="text1" w:themeTint="BF"/>
      <w:sz w:val="20"/>
      <w:szCs w:val="2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B33B6"/>
    <w:pPr>
      <w:spacing w:line="240" w:lineRule="auto"/>
      <w:jc w:val="center"/>
    </w:pPr>
    <w:rPr>
      <w:b/>
      <w:bCs/>
      <w:color w:val="0070C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40D41"/>
    <w:pPr>
      <w:pBdr>
        <w:bottom w:val="single" w:sz="8" w:space="4" w:color="FFC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673A5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D41"/>
    <w:rPr>
      <w:rFonts w:asciiTheme="majorHAnsi" w:eastAsiaTheme="majorEastAsia" w:hAnsiTheme="majorHAnsi" w:cstheme="majorBidi"/>
      <w:color w:val="0673A5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44B"/>
    <w:pPr>
      <w:numPr>
        <w:ilvl w:val="1"/>
      </w:numPr>
      <w:ind w:left="144"/>
      <w:jc w:val="center"/>
    </w:pPr>
    <w:rPr>
      <w:rFonts w:asciiTheme="majorHAnsi" w:eastAsiaTheme="majorEastAsia" w:hAnsiTheme="majorHAnsi" w:cstheme="majorBidi"/>
      <w:i/>
      <w:iCs/>
      <w:color w:val="099BDD" w:themeColor="text2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344B"/>
    <w:rPr>
      <w:rFonts w:asciiTheme="majorHAnsi" w:eastAsiaTheme="majorEastAsia" w:hAnsiTheme="majorHAnsi" w:cstheme="majorBidi"/>
      <w:i/>
      <w:iCs/>
      <w:color w:val="099BDD" w:themeColor="text2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40D41"/>
    <w:rPr>
      <w:b/>
      <w:bCs/>
    </w:rPr>
  </w:style>
  <w:style w:type="character" w:styleId="Emphasis">
    <w:name w:val="Emphasis"/>
    <w:basedOn w:val="DefaultParagraphFont"/>
    <w:uiPriority w:val="20"/>
    <w:qFormat/>
    <w:rsid w:val="00740D41"/>
    <w:rPr>
      <w:i/>
      <w:iCs/>
    </w:rPr>
  </w:style>
  <w:style w:type="paragraph" w:styleId="NoSpacing">
    <w:name w:val="No Spacing"/>
    <w:link w:val="NoSpacingChar"/>
    <w:uiPriority w:val="1"/>
    <w:qFormat/>
    <w:rsid w:val="00740D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0D41"/>
    <w:rPr>
      <w:i/>
      <w:iCs/>
      <w:color w:val="2C2C2C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40D41"/>
    <w:rPr>
      <w:i/>
      <w:iCs/>
      <w:color w:val="2C2C2C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D41"/>
    <w:pPr>
      <w:pBdr>
        <w:bottom w:val="single" w:sz="4" w:space="4" w:color="FFC000" w:themeColor="accent1"/>
      </w:pBdr>
      <w:spacing w:before="200" w:after="280"/>
      <w:ind w:left="936" w:right="936"/>
    </w:pPr>
    <w:rPr>
      <w:b/>
      <w:bCs/>
      <w:i/>
      <w:iCs/>
      <w:color w:val="FFC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D41"/>
    <w:rPr>
      <w:b/>
      <w:bCs/>
      <w:i/>
      <w:iCs/>
      <w:color w:val="FFC000" w:themeColor="accent1"/>
    </w:rPr>
  </w:style>
  <w:style w:type="character" w:styleId="SubtleEmphasis">
    <w:name w:val="Subtle Emphasis"/>
    <w:basedOn w:val="DefaultParagraphFont"/>
    <w:uiPriority w:val="19"/>
    <w:qFormat/>
    <w:rsid w:val="00740D41"/>
    <w:rPr>
      <w:i/>
      <w:iCs/>
      <w:color w:val="959595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40D41"/>
    <w:rPr>
      <w:b/>
      <w:bCs/>
      <w:i/>
      <w:iCs/>
      <w:color w:val="FFC000" w:themeColor="accent1"/>
    </w:rPr>
  </w:style>
  <w:style w:type="character" w:styleId="SubtleReference">
    <w:name w:val="Subtle Reference"/>
    <w:basedOn w:val="DefaultParagraphFont"/>
    <w:uiPriority w:val="31"/>
    <w:qFormat/>
    <w:rsid w:val="00740D41"/>
    <w:rPr>
      <w:smallCaps/>
      <w:color w:val="A5D028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40D41"/>
    <w:rPr>
      <w:b/>
      <w:bCs/>
      <w:smallCaps/>
      <w:color w:val="A5D028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40D4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40D4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246D7"/>
  </w:style>
  <w:style w:type="paragraph" w:styleId="TOC2">
    <w:name w:val="toc 2"/>
    <w:basedOn w:val="Normal"/>
    <w:next w:val="Normal"/>
    <w:autoRedefine/>
    <w:uiPriority w:val="39"/>
    <w:unhideWhenUsed/>
    <w:rsid w:val="00E43376"/>
    <w:pPr>
      <w:tabs>
        <w:tab w:val="left" w:pos="660"/>
        <w:tab w:val="right" w:leader="dot" w:pos="10662"/>
      </w:tabs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64D4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2264D4"/>
    <w:rPr>
      <w:color w:val="005DBA" w:themeColor="hyperlink"/>
      <w:u w:val="single"/>
    </w:rPr>
  </w:style>
  <w:style w:type="character" w:customStyle="1" w:styleId="apple-converted-space">
    <w:name w:val="apple-converted-space"/>
    <w:basedOn w:val="DefaultParagraphFont"/>
    <w:rsid w:val="009C5EB2"/>
  </w:style>
  <w:style w:type="paragraph" w:styleId="TOC3">
    <w:name w:val="toc 3"/>
    <w:basedOn w:val="Normal"/>
    <w:next w:val="Normal"/>
    <w:autoRedefine/>
    <w:uiPriority w:val="39"/>
    <w:unhideWhenUsed/>
    <w:rsid w:val="00934988"/>
    <w:pPr>
      <w:spacing w:after="100"/>
      <w:ind w:left="440"/>
    </w:pPr>
  </w:style>
  <w:style w:type="table" w:styleId="TableGrid">
    <w:name w:val="Table Grid"/>
    <w:basedOn w:val="TableNormal"/>
    <w:uiPriority w:val="39"/>
    <w:rsid w:val="00987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52A43"/>
    <w:pPr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07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07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0783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81175A"/>
  </w:style>
  <w:style w:type="table" w:styleId="GridTable1Light-Accent1">
    <w:name w:val="Grid Table 1 Light Accent 1"/>
    <w:basedOn w:val="TableNormal"/>
    <w:uiPriority w:val="46"/>
    <w:rsid w:val="000A249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1" w:themeTint="66"/>
        <w:left w:val="single" w:sz="4" w:space="0" w:color="FFE599" w:themeColor="accent1" w:themeTint="66"/>
        <w:bottom w:val="single" w:sz="4" w:space="0" w:color="FFE599" w:themeColor="accent1" w:themeTint="66"/>
        <w:right w:val="single" w:sz="4" w:space="0" w:color="FFE599" w:themeColor="accent1" w:themeTint="66"/>
        <w:insideH w:val="single" w:sz="4" w:space="0" w:color="FFE599" w:themeColor="accent1" w:themeTint="66"/>
        <w:insideV w:val="single" w:sz="4" w:space="0" w:color="FFE5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0A249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1" w:themeTint="99"/>
        <w:left w:val="single" w:sz="4" w:space="0" w:color="FFD966" w:themeColor="accent1" w:themeTint="99"/>
        <w:bottom w:val="single" w:sz="4" w:space="0" w:color="FFD966" w:themeColor="accent1" w:themeTint="99"/>
        <w:right w:val="single" w:sz="4" w:space="0" w:color="FFD966" w:themeColor="accent1" w:themeTint="99"/>
        <w:insideH w:val="single" w:sz="4" w:space="0" w:color="FFD966" w:themeColor="accent1" w:themeTint="99"/>
        <w:insideV w:val="single" w:sz="4" w:space="0" w:color="FFD9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1"/>
          <w:left w:val="single" w:sz="4" w:space="0" w:color="FFC000" w:themeColor="accent1"/>
          <w:bottom w:val="single" w:sz="4" w:space="0" w:color="FFC000" w:themeColor="accent1"/>
          <w:right w:val="single" w:sz="4" w:space="0" w:color="FFC000" w:themeColor="accent1"/>
          <w:insideH w:val="nil"/>
          <w:insideV w:val="nil"/>
        </w:tcBorders>
        <w:shd w:val="clear" w:color="auto" w:fill="FFC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6241C"/>
    <w:rPr>
      <w:color w:val="6C606A" w:themeColor="followedHyperlink"/>
      <w:u w:val="single"/>
    </w:rPr>
  </w:style>
  <w:style w:type="paragraph" w:customStyle="1" w:styleId="Title1">
    <w:name w:val="Title1"/>
    <w:basedOn w:val="Normal"/>
    <w:rsid w:val="00BA2CF6"/>
    <w:pPr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C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2CF6"/>
    <w:rPr>
      <w:rFonts w:ascii="Courier New" w:eastAsia="Times New Roman" w:hAnsi="Courier New" w:cs="Courier New"/>
      <w:sz w:val="20"/>
      <w:szCs w:val="20"/>
    </w:rPr>
  </w:style>
  <w:style w:type="paragraph" w:customStyle="1" w:styleId="aws-note">
    <w:name w:val="aws-note"/>
    <w:basedOn w:val="Normal"/>
    <w:rsid w:val="00BA2CF6"/>
    <w:pPr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mpara">
    <w:name w:val="simpara"/>
    <w:basedOn w:val="Normal"/>
    <w:rsid w:val="00BA2CF6"/>
    <w:pPr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rmpara">
    <w:name w:val="formpara"/>
    <w:basedOn w:val="DefaultParagraphFont"/>
    <w:rsid w:val="003517AF"/>
  </w:style>
  <w:style w:type="character" w:customStyle="1" w:styleId="sc101">
    <w:name w:val="sc101"/>
    <w:basedOn w:val="DefaultParagraphFont"/>
    <w:rsid w:val="002D04AB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0">
    <w:name w:val="sc0"/>
    <w:basedOn w:val="DefaultParagraphFont"/>
    <w:rsid w:val="002D04A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2D04AB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701">
    <w:name w:val="sc701"/>
    <w:basedOn w:val="DefaultParagraphFont"/>
    <w:rsid w:val="002D04AB"/>
    <w:rPr>
      <w:rFonts w:ascii="Courier New" w:hAnsi="Courier New" w:cs="Courier New" w:hint="default"/>
      <w:color w:val="800000"/>
      <w:sz w:val="20"/>
      <w:szCs w:val="20"/>
      <w:u w:val="single"/>
    </w:rPr>
  </w:style>
  <w:style w:type="character" w:customStyle="1" w:styleId="sc11">
    <w:name w:val="sc11"/>
    <w:basedOn w:val="DefaultParagraphFont"/>
    <w:rsid w:val="000C32D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0C32D0"/>
    <w:rPr>
      <w:rFonts w:ascii="Courier New" w:hAnsi="Courier New" w:cs="Courier New" w:hint="default"/>
      <w:color w:val="008000"/>
      <w:sz w:val="20"/>
      <w:szCs w:val="20"/>
    </w:rPr>
  </w:style>
  <w:style w:type="table" w:styleId="ListTable3-Accent1">
    <w:name w:val="List Table 3 Accent 1"/>
    <w:basedOn w:val="TableNormal"/>
    <w:uiPriority w:val="48"/>
    <w:rsid w:val="000C32D0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1"/>
        <w:left w:val="single" w:sz="4" w:space="0" w:color="FFC000" w:themeColor="accent1"/>
        <w:bottom w:val="single" w:sz="4" w:space="0" w:color="FFC000" w:themeColor="accent1"/>
        <w:right w:val="single" w:sz="4" w:space="0" w:color="FFC0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1"/>
          <w:right w:val="single" w:sz="4" w:space="0" w:color="FFC000" w:themeColor="accent1"/>
        </w:tcBorders>
      </w:tcPr>
    </w:tblStylePr>
    <w:tblStylePr w:type="band1Horz">
      <w:tblPr/>
      <w:tcPr>
        <w:tcBorders>
          <w:top w:val="single" w:sz="4" w:space="0" w:color="FFC000" w:themeColor="accent1"/>
          <w:bottom w:val="single" w:sz="4" w:space="0" w:color="FFC0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1"/>
          <w:left w:val="nil"/>
        </w:tcBorders>
      </w:tcPr>
    </w:tblStylePr>
    <w:tblStylePr w:type="swCell">
      <w:tblPr/>
      <w:tcPr>
        <w:tcBorders>
          <w:top w:val="double" w:sz="4" w:space="0" w:color="FFC000" w:themeColor="accent1"/>
          <w:right w:val="nil"/>
        </w:tcBorders>
      </w:tcPr>
    </w:tblStylePr>
  </w:style>
  <w:style w:type="character" w:customStyle="1" w:styleId="sc71">
    <w:name w:val="sc71"/>
    <w:basedOn w:val="DefaultParagraphFont"/>
    <w:rsid w:val="00FF51C0"/>
    <w:rPr>
      <w:rFonts w:ascii="Courier New" w:hAnsi="Courier New" w:cs="Courier New" w:hint="default"/>
      <w:color w:val="80808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14E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E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E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E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E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E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E4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036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0770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58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3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1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856373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199">
          <w:marLeft w:val="562"/>
          <w:marRight w:val="0"/>
          <w:marTop w:val="3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3382">
          <w:marLeft w:val="56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26277">
          <w:marLeft w:val="562"/>
          <w:marRight w:val="0"/>
          <w:marTop w:val="2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1358">
          <w:marLeft w:val="562"/>
          <w:marRight w:val="0"/>
          <w:marTop w:val="2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8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9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3559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3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5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1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095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6" w:space="0" w:color="CCCCCC"/>
                            <w:right w:val="single" w:sz="2" w:space="0" w:color="CCCCCC"/>
                          </w:divBdr>
                          <w:divsChild>
                            <w:div w:id="10520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11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92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58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13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20583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0" w:color="222222"/>
                                    <w:bottom w:val="none" w:sz="0" w:space="0" w:color="auto"/>
                                    <w:right w:val="single" w:sz="6" w:space="0" w:color="444444"/>
                                  </w:divBdr>
                                </w:div>
                                <w:div w:id="122876246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0" w:color="222222"/>
                                    <w:bottom w:val="none" w:sz="0" w:space="0" w:color="auto"/>
                                    <w:right w:val="single" w:sz="6" w:space="0" w:color="444444"/>
                                  </w:divBdr>
                                </w:div>
                                <w:div w:id="127455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78521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0" w:color="222222"/>
                                    <w:bottom w:val="none" w:sz="0" w:space="0" w:color="auto"/>
                                    <w:right w:val="single" w:sz="6" w:space="0" w:color="444444"/>
                                  </w:divBdr>
                                </w:div>
                                <w:div w:id="184428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74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18560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single" w:sz="6" w:space="0" w:color="222222"/>
                                <w:bottom w:val="none" w:sz="0" w:space="0" w:color="auto"/>
                                <w:right w:val="single" w:sz="6" w:space="0" w:color="444444"/>
                              </w:divBdr>
                            </w:div>
                            <w:div w:id="155931962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single" w:sz="6" w:space="0" w:color="222222"/>
                                <w:bottom w:val="none" w:sz="0" w:space="0" w:color="auto"/>
                                <w:right w:val="single" w:sz="6" w:space="0" w:color="444444"/>
                              </w:divBdr>
                            </w:div>
                            <w:div w:id="163606241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single" w:sz="6" w:space="0" w:color="222222"/>
                                <w:bottom w:val="none" w:sz="0" w:space="0" w:color="auto"/>
                                <w:right w:val="single" w:sz="6" w:space="0" w:color="444444"/>
                              </w:divBdr>
                            </w:div>
                            <w:div w:id="166496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200495">
                              <w:marLeft w:val="510"/>
                              <w:marRight w:val="270"/>
                              <w:marTop w:val="15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42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5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05417">
                              <w:marLeft w:val="21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0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6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63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44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612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27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40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836269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8" w:color="CCCCC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016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13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85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427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0474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87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82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7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91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415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6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8" w:color="BBBBBB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8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548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447422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2961070">
                                                                          <w:marLeft w:val="90"/>
                                                                          <w:marRight w:val="90"/>
                                                                          <w:marTop w:val="9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single" w:sz="6" w:space="8" w:color="0066B5"/>
                                                                            <w:left w:val="single" w:sz="6" w:space="31" w:color="0066B5"/>
                                                                            <w:bottom w:val="single" w:sz="6" w:space="8" w:color="0066B5"/>
                                                                            <w:right w:val="single" w:sz="6" w:space="4" w:color="0066B5"/>
                                                                          </w:divBdr>
                                                                          <w:divsChild>
                                                                            <w:div w:id="630212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670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6483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3908666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4951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1476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1811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5567111">
                                                                                  <w:marLeft w:val="0"/>
                                                                                  <w:marRight w:val="24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4123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9766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2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8163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5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22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3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3023">
          <w:marLeft w:val="562"/>
          <w:marRight w:val="58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6540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592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4468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50079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2971">
          <w:marLeft w:val="47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5466">
          <w:marLeft w:val="47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4069">
          <w:marLeft w:val="47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367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199">
          <w:marLeft w:val="47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9409">
          <w:marLeft w:val="56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525">
          <w:marLeft w:val="562"/>
          <w:marRight w:val="0"/>
          <w:marTop w:val="2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6839">
          <w:marLeft w:val="562"/>
          <w:marRight w:val="0"/>
          <w:marTop w:val="2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469">
          <w:marLeft w:val="562"/>
          <w:marRight w:val="202"/>
          <w:marTop w:val="2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7140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82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9972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088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702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336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29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6266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2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6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8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8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59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0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49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9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9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ws.amazon.com/rds/postgresql/" TargetMode="External"/><Relationship Id="rId18" Type="http://schemas.openxmlformats.org/officeDocument/2006/relationships/hyperlink" Target="https://aws.amazon.com/directconnect/" TargetMode="External"/><Relationship Id="rId26" Type="http://schemas.openxmlformats.org/officeDocument/2006/relationships/hyperlink" Target="https://aws.amazon.com/iam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aws.amazon.com/kms/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aws.amazon.com/rds/aurora/" TargetMode="External"/><Relationship Id="rId17" Type="http://schemas.openxmlformats.org/officeDocument/2006/relationships/package" Target="embeddings/Microsoft_Visio_Drawing1.vsdx"/><Relationship Id="rId25" Type="http://schemas.openxmlformats.org/officeDocument/2006/relationships/hyperlink" Target="https://aws.amazon.com/powershell/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hyperlink" Target="http://aragostinho.github.io/2015/03/11/using-c-parallel-to-copy-files-to-s3.html" TargetMode="External"/><Relationship Id="rId29" Type="http://schemas.openxmlformats.org/officeDocument/2006/relationships/hyperlink" Target="https://aws.amazon.com/powershel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aws.amazon.com/AmazonRDS/latest/UserGuide/CHAP_SQLServer.html" TargetMode="External"/><Relationship Id="rId24" Type="http://schemas.openxmlformats.org/officeDocument/2006/relationships/hyperlink" Target="https://blogs.msdn.microsoft.com/jimmymay/2009/05/29/sql-cat-new-whitepaper-data-compression-strategy-capacity-planning-and-best-practices-by-sanjay-mishra-et-al/" TargetMode="External"/><Relationship Id="rId32" Type="http://schemas.openxmlformats.org/officeDocument/2006/relationships/hyperlink" Target="https://gallery.technet.microsoft.com/scriptcenter/PowerShell-queryService-94ecfac6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ws.amazon.com/s3/" TargetMode="External"/><Relationship Id="rId23" Type="http://schemas.openxmlformats.org/officeDocument/2006/relationships/hyperlink" Target="http://docs.aws.amazon.com/AmazonRDS/latest/UserGuide/Concepts.DBInstanceClass.html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://docs.aws.amazon.com/AmazonRDS/latest/UserGuide/Welcome.html" TargetMode="External"/><Relationship Id="rId19" Type="http://schemas.openxmlformats.org/officeDocument/2006/relationships/hyperlink" Target="http://docs.aws.amazon.com/AmazonS3/latest/dev/UploadingObjects.html" TargetMode="External"/><Relationship Id="rId31" Type="http://schemas.openxmlformats.org/officeDocument/2006/relationships/hyperlink" Target="https://docs.microsoft.com/en-us/sql/database-engine/install-windows/install-sql-server-2016-using-a-configuration-file" TargetMode="External"/><Relationship Id="rId4" Type="http://schemas.openxmlformats.org/officeDocument/2006/relationships/styles" Target="styles.xml"/><Relationship Id="rId9" Type="http://schemas.openxmlformats.org/officeDocument/2006/relationships/hyperlink" Target="https://aws.amazon.com/ec2/" TargetMode="External"/><Relationship Id="rId14" Type="http://schemas.openxmlformats.org/officeDocument/2006/relationships/hyperlink" Target="https://aws.amazon.com/dms/" TargetMode="External"/><Relationship Id="rId22" Type="http://schemas.openxmlformats.org/officeDocument/2006/relationships/hyperlink" Target="https://aws.amazon.com/ebs/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5.png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ofwan\Documents\Custom%20Office%20Templates\AWS%20Deliverabl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Abstract—.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Jin15</b:Tag>
    <b:SourceType>InternetSite</b:SourceType>
    <b:Guid>{76AFB0D0-50F3-4846-9488-35C5160C4E88}</b:Guid>
    <b:Title>Introduction to AWS Mobile Services (Cognito, Mobile Analytics, SNS and Wait for it...... Lambda)</b:Title>
    <b:Year>2015</b:Year>
    <b:Month>4</b:Month>
    <b:Day>20</b:Day>
    <b:Author>
      <b:Author>
        <b:NameList>
          <b:Person>
            <b:Last>Varia</b:Last>
            <b:First>Jinesh</b:First>
          </b:Person>
        </b:NameList>
      </b:Author>
    </b:Author>
    <b:InternetSiteTitle>salesforce.com</b:InternetSiteTitle>
    <b:URL>https://na32.salesforce.com/sfc/#version/06950000001BOO5</b:URL>
    <b:RefOrder>1</b:RefOrder>
  </b:Source>
  <b:Source>
    <b:Tag>Tej14</b:Tag>
    <b:SourceType>InternetSite</b:SourceType>
    <b:Guid>{C3160F81-04FE-4A04-B454-5978622BE31D}</b:Guid>
    <b:Title>Modeling the Mobile Application Development</b:Title>
    <b:InternetSiteTitle>http://www.iaeng.org/</b:InternetSiteTitle>
    <b:Year>2014</b:Year>
    <b:Month>March</b:Month>
    <b:Day>12</b:Day>
    <b:URL>http://www.iaeng.org/publication/IMECS2014/IMECS2014_pp596-600.pdf</b:URL>
    <b:Author>
      <b:Author>
        <b:NameList>
          <b:Person>
            <b:Last>Tejas Vithani</b:Last>
            <b:First>Member,</b:First>
            <b:Middle>IAENG and Anand Kumar</b:Middle>
          </b:Person>
        </b:NameList>
      </b:Author>
    </b:Author>
    <b:RefOrder>3</b:RefOrder>
  </b:Source>
  <b:Source>
    <b:Tag>AWS15</b:Tag>
    <b:SourceType>InternetSite</b:SourceType>
    <b:Guid>{CCC05006-D127-42AD-9B76-3FC62F03CF22}</b:Guid>
    <b:Author>
      <b:Author>
        <b:NameList>
          <b:Person>
            <b:Last>AWS</b:Last>
          </b:Person>
        </b:NameList>
      </b:Author>
    </b:Author>
    <b:Title>SIM User Guide</b:Title>
    <b:InternetSiteTitle>https://issues.amazon.com/</b:InternetSiteTitle>
    <b:Year>2015</b:Year>
    <b:Month>1</b:Month>
    <b:Day>1</b:Day>
    <b:URL>https://w.amazon.com/index.php/SIM/UserGuide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63635A-1C7E-4453-983A-FD2022893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AWS Deliverable</Template>
  <TotalTime>7608</TotalTime>
  <Pages>8</Pages>
  <Words>2698</Words>
  <Characters>15380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 with EC2 Systems Manager FOR WINDOWS WORKLOADS</vt:lpstr>
    </vt:vector>
  </TitlesOfParts>
  <Company/>
  <LinksUpToDate>false</LinksUpToDate>
  <CharactersWithSpaces>18042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EC2 Systems Manager FOR WINDOWS WORKLOADS</dc:title>
  <dc:subject>Subtitle.</dc:subject>
  <dc:creator>Soofwan</dc:creator>
  <cp:keywords/>
  <dc:description/>
  <cp:lastModifiedBy>Klein, Nicki</cp:lastModifiedBy>
  <cp:revision>38</cp:revision>
  <cp:lastPrinted>2017-02-10T15:47:00Z</cp:lastPrinted>
  <dcterms:created xsi:type="dcterms:W3CDTF">2017-08-04T14:40:00Z</dcterms:created>
  <dcterms:modified xsi:type="dcterms:W3CDTF">2018-04-23T22:57:00Z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2014-02-06T00:00:00Z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2016-01-13T00:00:00Z</vt:filetime>
  </property>
</Properties>
</file>